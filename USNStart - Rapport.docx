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noProof/>
        </w:rPr>
        <w:id w:val="861023187"/>
        <w:docPartObj>
          <w:docPartGallery w:val="Cover Pages"/>
          <w:docPartUnique/>
        </w:docPartObj>
      </w:sdtPr>
      <w:sdtEndPr>
        <w:rPr>
          <w:noProof w:val="0"/>
        </w:rPr>
      </w:sdtEndPr>
      <w:sdtContent>
        <w:p w14:paraId="1B029AC8" w14:textId="355A4C67" w:rsidR="002D5533" w:rsidRDefault="00F30FF6" w:rsidP="00241F60">
          <w:pPr>
            <w:rPr>
              <w:noProof/>
            </w:rPr>
          </w:pPr>
          <w:r>
            <w:rPr>
              <w:noProof/>
            </w:rPr>
            <w:drawing>
              <wp:anchor distT="0" distB="0" distL="114300" distR="114300" simplePos="0" relativeHeight="251659264" behindDoc="0" locked="0" layoutInCell="1" allowOverlap="1" wp14:anchorId="1446C6BE" wp14:editId="19267C46">
                <wp:simplePos x="0" y="0"/>
                <wp:positionH relativeFrom="page">
                  <wp:posOffset>899160</wp:posOffset>
                </wp:positionH>
                <wp:positionV relativeFrom="page">
                  <wp:posOffset>895985</wp:posOffset>
                </wp:positionV>
                <wp:extent cx="1609090" cy="370205"/>
                <wp:effectExtent l="0" t="0" r="3810" b="0"/>
                <wp:wrapNone/>
                <wp:docPr id="43" name="Grafik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fikk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09090" cy="370205"/>
                        </a:xfrm>
                        <a:prstGeom prst="rect">
                          <a:avLst/>
                        </a:prstGeom>
                      </pic:spPr>
                    </pic:pic>
                  </a:graphicData>
                </a:graphic>
                <wp14:sizeRelH relativeFrom="margin">
                  <wp14:pctWidth>0</wp14:pctWidth>
                </wp14:sizeRelH>
                <wp14:sizeRelV relativeFrom="margin">
                  <wp14:pctHeight>0</wp14:pctHeight>
                </wp14:sizeRelV>
              </wp:anchor>
            </w:drawing>
          </w:r>
          <w:r w:rsidR="002D5533">
            <w:rPr>
              <w:noProof/>
            </w:rPr>
            <w:drawing>
              <wp:anchor distT="0" distB="0" distL="114300" distR="114300" simplePos="0" relativeHeight="251660288" behindDoc="0" locked="0" layoutInCell="1" allowOverlap="1" wp14:anchorId="6D9C8048" wp14:editId="6431E9D3">
                <wp:simplePos x="0" y="0"/>
                <wp:positionH relativeFrom="page">
                  <wp:posOffset>0</wp:posOffset>
                </wp:positionH>
                <wp:positionV relativeFrom="page">
                  <wp:posOffset>6438900</wp:posOffset>
                </wp:positionV>
                <wp:extent cx="7559675" cy="4246245"/>
                <wp:effectExtent l="0" t="0" r="3175" b="1905"/>
                <wp:wrapNone/>
                <wp:docPr id="42" name="Grafik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Grafikk 177"/>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7559675" cy="4246245"/>
                        </a:xfrm>
                        <a:prstGeom prst="rect">
                          <a:avLst/>
                        </a:prstGeom>
                      </pic:spPr>
                    </pic:pic>
                  </a:graphicData>
                </a:graphic>
                <wp14:sizeRelH relativeFrom="margin">
                  <wp14:pctWidth>0</wp14:pctWidth>
                </wp14:sizeRelH>
                <wp14:sizeRelV relativeFrom="margin">
                  <wp14:pctHeight>0</wp14:pctHeight>
                </wp14:sizeRelV>
              </wp:anchor>
            </w:drawing>
          </w:r>
        </w:p>
        <w:p w14:paraId="4DF8B31D" w14:textId="77777777" w:rsidR="002D5533" w:rsidRPr="00394A54" w:rsidRDefault="002D5533" w:rsidP="00241F60">
          <w:pPr>
            <w:pStyle w:val="Topptekst"/>
          </w:pPr>
        </w:p>
        <w:p w14:paraId="7B24FF6C" w14:textId="7E2797F1" w:rsidR="002D5533" w:rsidRPr="002D5533" w:rsidRDefault="003F4896" w:rsidP="002D5533">
          <w:pPr>
            <w:spacing w:after="0" w:line="480" w:lineRule="auto"/>
            <w:jc w:val="right"/>
            <w:rPr>
              <w:rFonts w:asciiTheme="majorHAnsi" w:hAnsiTheme="majorHAnsi" w:cstheme="majorHAnsi"/>
            </w:rPr>
          </w:pPr>
          <m:oMathPara>
            <m:oMathParaPr>
              <m:jc m:val="right"/>
            </m:oMathParaPr>
            <m:oMath>
              <m:r>
                <m:rPr>
                  <m:sty m:val="p"/>
                </m:rPr>
                <w:rPr>
                  <w:rFonts w:ascii="Cambria Math" w:hAnsi="Cambria Math" w:cstheme="majorHAnsi"/>
                </w:rPr>
                <m:t>Handelshøgskolen</m:t>
              </m:r>
            </m:oMath>
          </m:oMathPara>
        </w:p>
        <w:p w14:paraId="089CA00F" w14:textId="4EBB8831" w:rsidR="002D5533" w:rsidRPr="002D5533" w:rsidRDefault="003F4896" w:rsidP="002D5533">
          <w:pPr>
            <w:spacing w:after="0" w:line="480" w:lineRule="auto"/>
            <w:rPr>
              <w:rFonts w:asciiTheme="majorHAnsi" w:hAnsiTheme="majorHAnsi" w:cstheme="majorHAnsi"/>
            </w:rPr>
          </w:pPr>
          <m:oMathPara>
            <m:oMathParaPr>
              <m:jc m:val="right"/>
            </m:oMathParaPr>
            <m:oMath>
              <m:r>
                <m:rPr>
                  <m:nor/>
                </m:rPr>
                <w:rPr>
                  <w:rFonts w:ascii="Cambria Math" w:hAnsi="Cambria Math" w:cstheme="majorHAnsi"/>
                </w:rPr>
                <m:t>Prosjektoppgave - Uke 18, 2024</m:t>
              </m:r>
            </m:oMath>
          </m:oMathPara>
        </w:p>
        <w:p w14:paraId="7BB51BD7" w14:textId="711334F7" w:rsidR="002D5533" w:rsidRPr="002D5533" w:rsidRDefault="003F4896" w:rsidP="002D5533">
          <w:pPr>
            <w:spacing w:after="0" w:line="480" w:lineRule="auto"/>
            <w:rPr>
              <w:rFonts w:asciiTheme="majorHAnsi" w:hAnsiTheme="majorHAnsi" w:cstheme="majorHAnsi"/>
            </w:rPr>
          </w:pPr>
          <m:oMathPara>
            <m:oMathParaPr>
              <m:jc m:val="right"/>
            </m:oMathParaPr>
            <m:oMath>
              <m:r>
                <m:rPr>
                  <m:nor/>
                </m:rPr>
                <w:rPr>
                  <w:rFonts w:ascii="Cambria Math" w:hAnsi="Cambria Math" w:cstheme="majorHAnsi"/>
                </w:rPr>
                <m:t xml:space="preserve">Praktisk Prosjektarbeid - PRO1000 </m:t>
              </m:r>
            </m:oMath>
          </m:oMathPara>
        </w:p>
        <w:p w14:paraId="6DF9F061" w14:textId="050ED465" w:rsidR="002D5533" w:rsidRPr="002D5533" w:rsidRDefault="003F4896" w:rsidP="002D5533">
          <w:pPr>
            <w:spacing w:after="0" w:line="480" w:lineRule="auto"/>
            <w:rPr>
              <w:rFonts w:asciiTheme="majorHAnsi" w:hAnsiTheme="majorHAnsi" w:cstheme="majorHAnsi"/>
            </w:rPr>
          </w:pPr>
          <m:oMathPara>
            <m:oMathParaPr>
              <m:jc m:val="right"/>
            </m:oMathParaPr>
            <m:oMath>
              <m:r>
                <m:rPr>
                  <m:nor/>
                </m:rPr>
                <w:rPr>
                  <w:rFonts w:ascii="Cambria Math" w:hAnsi="Cambria Math" w:cstheme="majorHAnsi"/>
                </w:rPr>
                <m:t>2024 Vår</m:t>
              </m:r>
            </m:oMath>
          </m:oMathPara>
        </w:p>
        <w:p w14:paraId="08F383DD" w14:textId="77777777" w:rsidR="002D5533" w:rsidRDefault="002D5533" w:rsidP="002D5533">
          <w:pPr>
            <w:spacing w:line="360" w:lineRule="auto"/>
            <w:rPr>
              <w:rFonts w:asciiTheme="majorHAnsi" w:hAnsiTheme="majorHAnsi" w:cstheme="majorHAnsi"/>
            </w:rPr>
          </w:pPr>
        </w:p>
        <w:p w14:paraId="76E65507" w14:textId="3E0B82D3" w:rsidR="003F4896" w:rsidRPr="003F4896" w:rsidRDefault="003F4896" w:rsidP="002D5533">
          <w:pPr>
            <w:spacing w:line="360" w:lineRule="auto"/>
            <w:rPr>
              <w:rFonts w:asciiTheme="majorHAnsi" w:hAnsiTheme="majorHAnsi" w:cstheme="majorHAnsi"/>
              <w:sz w:val="24"/>
              <w:szCs w:val="24"/>
            </w:rPr>
          </w:pPr>
          <w:r w:rsidRPr="002A0072">
            <w:rPr>
              <w:rFonts w:asciiTheme="majorHAnsi" w:hAnsiTheme="majorHAnsi" w:cstheme="majorHAnsi"/>
              <w:b/>
              <w:bCs/>
              <w:sz w:val="24"/>
              <w:szCs w:val="24"/>
              <w:u w:val="single"/>
            </w:rPr>
            <w:t>Prosjekt Gruppe 10</w:t>
          </w:r>
          <w:r>
            <w:rPr>
              <w:rFonts w:asciiTheme="majorHAnsi" w:hAnsiTheme="majorHAnsi" w:cstheme="majorHAnsi"/>
              <w:sz w:val="24"/>
              <w:szCs w:val="24"/>
            </w:rPr>
            <w:t xml:space="preserve">   </w:t>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t xml:space="preserve">         Ranem KAloush </w:t>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t xml:space="preserve">                       Sara Mari Ørjansen </w:t>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t xml:space="preserve">        Monica Azaria Johansen </w:t>
          </w:r>
          <w:r w:rsidR="002A0072">
            <w:rPr>
              <w:rFonts w:asciiTheme="majorHAnsi" w:hAnsiTheme="majorHAnsi" w:cstheme="majorHAnsi"/>
              <w:sz w:val="24"/>
              <w:szCs w:val="24"/>
            </w:rPr>
            <w:tab/>
          </w:r>
          <w:r w:rsidR="002A0072">
            <w:rPr>
              <w:rFonts w:asciiTheme="majorHAnsi" w:hAnsiTheme="majorHAnsi" w:cstheme="majorHAnsi"/>
              <w:sz w:val="24"/>
              <w:szCs w:val="24"/>
            </w:rPr>
            <w:tab/>
          </w:r>
          <w:r w:rsidR="002A0072">
            <w:rPr>
              <w:rFonts w:asciiTheme="majorHAnsi" w:hAnsiTheme="majorHAnsi" w:cstheme="majorHAnsi"/>
              <w:sz w:val="24"/>
              <w:szCs w:val="24"/>
            </w:rPr>
            <w:tab/>
          </w:r>
          <w:r w:rsidR="002A0072">
            <w:rPr>
              <w:rFonts w:asciiTheme="majorHAnsi" w:hAnsiTheme="majorHAnsi" w:cstheme="majorHAnsi"/>
              <w:sz w:val="24"/>
              <w:szCs w:val="24"/>
            </w:rPr>
            <w:tab/>
          </w:r>
          <w:r w:rsidR="002A0072">
            <w:rPr>
              <w:rFonts w:asciiTheme="majorHAnsi" w:hAnsiTheme="majorHAnsi" w:cstheme="majorHAnsi"/>
              <w:sz w:val="24"/>
              <w:szCs w:val="24"/>
            </w:rPr>
            <w:tab/>
          </w:r>
          <w:r w:rsidR="002A0072">
            <w:rPr>
              <w:rFonts w:asciiTheme="majorHAnsi" w:hAnsiTheme="majorHAnsi" w:cstheme="majorHAnsi"/>
              <w:sz w:val="24"/>
              <w:szCs w:val="24"/>
            </w:rPr>
            <w:tab/>
          </w:r>
          <w:r w:rsidR="002A0072">
            <w:rPr>
              <w:rFonts w:asciiTheme="majorHAnsi" w:hAnsiTheme="majorHAnsi" w:cstheme="majorHAnsi"/>
              <w:sz w:val="24"/>
              <w:szCs w:val="24"/>
            </w:rPr>
            <w:tab/>
          </w:r>
          <w:r w:rsidR="002A0072">
            <w:rPr>
              <w:rFonts w:asciiTheme="majorHAnsi" w:hAnsiTheme="majorHAnsi" w:cstheme="majorHAnsi"/>
              <w:sz w:val="24"/>
              <w:szCs w:val="24"/>
            </w:rPr>
            <w:tab/>
            <w:t xml:space="preserve">       </w:t>
          </w:r>
          <w:r>
            <w:rPr>
              <w:rFonts w:asciiTheme="majorHAnsi" w:hAnsiTheme="majorHAnsi" w:cstheme="majorHAnsi"/>
              <w:sz w:val="24"/>
              <w:szCs w:val="24"/>
            </w:rPr>
            <w:t>Ramona Teodora Cretulescu</w:t>
          </w:r>
          <w:r w:rsidR="002A0072">
            <w:rPr>
              <w:rFonts w:asciiTheme="majorHAnsi" w:hAnsiTheme="majorHAnsi" w:cstheme="majorHAnsi"/>
              <w:sz w:val="24"/>
              <w:szCs w:val="24"/>
            </w:rPr>
            <w:t xml:space="preserve">  </w:t>
          </w:r>
          <w:r w:rsidR="002A0072">
            <w:rPr>
              <w:rFonts w:asciiTheme="majorHAnsi" w:hAnsiTheme="majorHAnsi" w:cstheme="majorHAnsi"/>
              <w:sz w:val="24"/>
              <w:szCs w:val="24"/>
            </w:rPr>
            <w:tab/>
          </w:r>
          <w:r w:rsidR="002A0072">
            <w:rPr>
              <w:rFonts w:asciiTheme="majorHAnsi" w:hAnsiTheme="majorHAnsi" w:cstheme="majorHAnsi"/>
              <w:sz w:val="24"/>
              <w:szCs w:val="24"/>
            </w:rPr>
            <w:tab/>
          </w:r>
          <w:r w:rsidR="002A0072">
            <w:rPr>
              <w:rFonts w:asciiTheme="majorHAnsi" w:hAnsiTheme="majorHAnsi" w:cstheme="majorHAnsi"/>
              <w:sz w:val="24"/>
              <w:szCs w:val="24"/>
            </w:rPr>
            <w:tab/>
          </w:r>
          <w:r w:rsidR="002A0072">
            <w:rPr>
              <w:rFonts w:asciiTheme="majorHAnsi" w:hAnsiTheme="majorHAnsi" w:cstheme="majorHAnsi"/>
              <w:sz w:val="24"/>
              <w:szCs w:val="24"/>
            </w:rPr>
            <w:tab/>
          </w:r>
          <w:r w:rsidR="002A0072">
            <w:rPr>
              <w:rFonts w:asciiTheme="majorHAnsi" w:hAnsiTheme="majorHAnsi" w:cstheme="majorHAnsi"/>
              <w:sz w:val="24"/>
              <w:szCs w:val="24"/>
            </w:rPr>
            <w:tab/>
          </w:r>
          <w:r w:rsidR="002A0072">
            <w:rPr>
              <w:rFonts w:asciiTheme="majorHAnsi" w:hAnsiTheme="majorHAnsi" w:cstheme="majorHAnsi"/>
              <w:sz w:val="24"/>
              <w:szCs w:val="24"/>
            </w:rPr>
            <w:tab/>
          </w:r>
          <w:r w:rsidR="002A0072">
            <w:rPr>
              <w:rFonts w:asciiTheme="majorHAnsi" w:hAnsiTheme="majorHAnsi" w:cstheme="majorHAnsi"/>
              <w:sz w:val="24"/>
              <w:szCs w:val="24"/>
            </w:rPr>
            <w:tab/>
            <w:t xml:space="preserve">         Vibeke Wolden</w:t>
          </w:r>
        </w:p>
        <w:p w14:paraId="45B3391F" w14:textId="77777777" w:rsidR="002A0072" w:rsidRDefault="002A0072" w:rsidP="002D5533">
          <w:pPr>
            <w:spacing w:line="276" w:lineRule="auto"/>
            <w:rPr>
              <w:rFonts w:asciiTheme="majorHAnsi" w:hAnsiTheme="majorHAnsi" w:cstheme="majorHAnsi"/>
              <w:sz w:val="56"/>
              <w:szCs w:val="56"/>
            </w:rPr>
          </w:pPr>
        </w:p>
        <w:p w14:paraId="26FA20A4" w14:textId="7C36B244" w:rsidR="002D5533" w:rsidRPr="00B13434" w:rsidRDefault="003F4896" w:rsidP="002D5533">
          <w:pPr>
            <w:spacing w:line="276" w:lineRule="auto"/>
            <w:rPr>
              <w:rFonts w:asciiTheme="majorHAnsi" w:hAnsiTheme="majorHAnsi" w:cstheme="majorHAnsi"/>
              <w:sz w:val="56"/>
              <w:szCs w:val="56"/>
              <w:lang w:val="en-US"/>
            </w:rPr>
          </w:pPr>
          <w:proofErr w:type="spellStart"/>
          <w:r w:rsidRPr="00B13434">
            <w:rPr>
              <w:rFonts w:asciiTheme="majorHAnsi" w:hAnsiTheme="majorHAnsi" w:cstheme="majorHAnsi"/>
              <w:sz w:val="56"/>
              <w:szCs w:val="56"/>
              <w:lang w:val="en-US"/>
            </w:rPr>
            <w:t>USNStart</w:t>
          </w:r>
          <w:proofErr w:type="spellEnd"/>
          <w:r w:rsidRPr="00B13434">
            <w:rPr>
              <w:rFonts w:asciiTheme="majorHAnsi" w:hAnsiTheme="majorHAnsi" w:cstheme="majorHAnsi"/>
              <w:sz w:val="56"/>
              <w:szCs w:val="56"/>
              <w:lang w:val="en-US"/>
            </w:rPr>
            <w:t xml:space="preserve"> Coworking Space</w:t>
          </w:r>
          <w:r w:rsidR="00B13434" w:rsidRPr="00B13434">
            <w:rPr>
              <w:rFonts w:asciiTheme="majorHAnsi" w:hAnsiTheme="majorHAnsi" w:cstheme="majorHAnsi"/>
              <w:sz w:val="56"/>
              <w:szCs w:val="56"/>
              <w:lang w:val="en-US"/>
            </w:rPr>
            <w:t>!</w:t>
          </w:r>
        </w:p>
        <w:p w14:paraId="64C2EE8B" w14:textId="6D66EE5A" w:rsidR="002D5533" w:rsidRPr="00B13434" w:rsidRDefault="003F4896" w:rsidP="002D5533">
          <w:pPr>
            <w:spacing w:line="276" w:lineRule="auto"/>
            <w:rPr>
              <w:rFonts w:asciiTheme="majorHAnsi" w:hAnsiTheme="majorHAnsi" w:cstheme="majorHAnsi"/>
              <w:sz w:val="28"/>
              <w:szCs w:val="28"/>
              <w:lang w:val="en-US"/>
            </w:rPr>
          </w:pPr>
          <w:proofErr w:type="spellStart"/>
          <w:r w:rsidRPr="00B13434">
            <w:rPr>
              <w:rFonts w:asciiTheme="majorHAnsi" w:hAnsiTheme="majorHAnsi" w:cstheme="majorHAnsi"/>
              <w:sz w:val="28"/>
              <w:szCs w:val="28"/>
              <w:lang w:val="en-US"/>
            </w:rPr>
            <w:t>USNStart</w:t>
          </w:r>
          <w:proofErr w:type="spellEnd"/>
          <w:r w:rsidRPr="00B13434">
            <w:rPr>
              <w:rFonts w:asciiTheme="majorHAnsi" w:hAnsiTheme="majorHAnsi" w:cstheme="majorHAnsi"/>
              <w:sz w:val="28"/>
              <w:szCs w:val="28"/>
              <w:lang w:val="en-US"/>
            </w:rPr>
            <w:t xml:space="preserve"> Landing Page</w:t>
          </w:r>
        </w:p>
        <w:p w14:paraId="58FC2BD0" w14:textId="77777777" w:rsidR="002D5533" w:rsidRPr="00B13434" w:rsidRDefault="002D5533" w:rsidP="00241F60">
          <w:pPr>
            <w:rPr>
              <w:lang w:val="en-US"/>
            </w:rPr>
          </w:pPr>
        </w:p>
        <w:p w14:paraId="19708C8D" w14:textId="77777777" w:rsidR="00173CE4" w:rsidRPr="00B13434" w:rsidRDefault="00173CE4" w:rsidP="00241F60">
          <w:pPr>
            <w:rPr>
              <w:lang w:val="en-US"/>
            </w:rPr>
          </w:pPr>
        </w:p>
        <w:p w14:paraId="045B09E5" w14:textId="77777777" w:rsidR="00173CE4" w:rsidRPr="00B13434" w:rsidRDefault="00173CE4">
          <w:pPr>
            <w:spacing w:after="160" w:line="259" w:lineRule="auto"/>
            <w:rPr>
              <w:lang w:val="en-US"/>
            </w:rPr>
          </w:pPr>
          <w:r w:rsidRPr="00B13434">
            <w:rPr>
              <w:lang w:val="en-US"/>
            </w:rPr>
            <w:br w:type="page"/>
          </w:r>
        </w:p>
        <w:p w14:paraId="01306A8B" w14:textId="3648BEA3" w:rsidR="00BE737B" w:rsidRDefault="00362573" w:rsidP="00241F60">
          <w:r>
            <w:lastRenderedPageBreak/>
            <w:t>Sammendrag</w:t>
          </w:r>
        </w:p>
        <w:p w14:paraId="7D4EFE15" w14:textId="77777777" w:rsidR="00EA4E56" w:rsidRDefault="00BE737B" w:rsidP="00241F60">
          <w:r>
            <w:t>Et kort og konsist sammendrag av rapporten, med</w:t>
          </w:r>
          <w:r w:rsidR="00E74055">
            <w:t xml:space="preserve"> alle</w:t>
          </w:r>
          <w:r>
            <w:t xml:space="preserve"> viktige</w:t>
          </w:r>
          <w:r w:rsidR="00E74055">
            <w:t xml:space="preserve"> høydepunkter i dokumentet</w:t>
          </w:r>
          <w:r w:rsidR="00747C01">
            <w:t xml:space="preserve">. Lengden bør være fra 200 til 350 orde </w:t>
          </w:r>
          <w:r w:rsidR="00EA4E56">
            <w:t>– strukturert sammendrag for prosjektrapport:</w:t>
          </w:r>
        </w:p>
        <w:p w14:paraId="166808DB" w14:textId="77777777" w:rsidR="00BB59E2" w:rsidRDefault="00E203B2" w:rsidP="00E203B2">
          <w:pPr>
            <w:pStyle w:val="Listeavsnitt"/>
            <w:numPr>
              <w:ilvl w:val="0"/>
              <w:numId w:val="2"/>
            </w:numPr>
          </w:pPr>
          <w:r>
            <w:t>Kontekst – tre til fem setninger som sier viktigheten av problemet som ta</w:t>
          </w:r>
          <w:r w:rsidR="00BB59E2">
            <w:t>s opp i dette prosjektet</w:t>
          </w:r>
        </w:p>
        <w:p w14:paraId="3FF49666" w14:textId="77777777" w:rsidR="00BB59E2" w:rsidRDefault="00BB59E2" w:rsidP="00E203B2">
          <w:pPr>
            <w:pStyle w:val="Listeavsnitt"/>
            <w:numPr>
              <w:ilvl w:val="0"/>
              <w:numId w:val="2"/>
            </w:numPr>
          </w:pPr>
          <w:r>
            <w:t>Mål – en til to setninger som sier omfanget av dette prosjektet</w:t>
          </w:r>
        </w:p>
        <w:p w14:paraId="1986D2DB" w14:textId="77777777" w:rsidR="00262434" w:rsidRDefault="00FB0318" w:rsidP="00E203B2">
          <w:pPr>
            <w:pStyle w:val="Listeavsnitt"/>
            <w:numPr>
              <w:ilvl w:val="0"/>
              <w:numId w:val="2"/>
            </w:numPr>
          </w:pPr>
          <w:r>
            <w:t xml:space="preserve">Utførelse – tre til fem setninger som sier hvordan løsningen er </w:t>
          </w:r>
          <w:proofErr w:type="gramStart"/>
          <w:r>
            <w:t>implementert</w:t>
          </w:r>
          <w:proofErr w:type="gramEnd"/>
          <w:r>
            <w:t>, dvs.</w:t>
          </w:r>
          <w:r w:rsidR="005F736E">
            <w:t xml:space="preserve"> hva er teknologistabler, hva er programvareutvikling</w:t>
          </w:r>
          <w:r w:rsidR="00262434">
            <w:t>stilnærmingene, hvordan teamarbeidet utføres</w:t>
          </w:r>
        </w:p>
        <w:p w14:paraId="338FD75A" w14:textId="724D32D7" w:rsidR="007D48AF" w:rsidRDefault="00262434" w:rsidP="00E203B2">
          <w:pPr>
            <w:pStyle w:val="Listeavsnitt"/>
            <w:numPr>
              <w:ilvl w:val="0"/>
              <w:numId w:val="2"/>
            </w:numPr>
          </w:pPr>
          <w:r>
            <w:t xml:space="preserve">Resultater – to til fem setninger </w:t>
          </w:r>
          <w:r w:rsidR="009234A4">
            <w:t xml:space="preserve">som oppsummerer hva som er oppnådd ved slutten av prosjektet, tilbakemeldinger fra kunder, veiledere </w:t>
          </w:r>
          <w:r w:rsidR="006B2FD5">
            <w:t>og</w:t>
          </w:r>
          <w:r w:rsidR="009234A4">
            <w:t xml:space="preserve"> fremtidsperspektiv</w:t>
          </w:r>
        </w:p>
      </w:sdtContent>
    </w:sdt>
    <w:p w14:paraId="5D29A0F4" w14:textId="30457176" w:rsidR="002D5533" w:rsidRDefault="007D48AF" w:rsidP="00241F60">
      <w:pPr>
        <w:sectPr w:rsidR="002D5533" w:rsidSect="007900D2">
          <w:footerReference w:type="default" r:id="rId15"/>
          <w:pgSz w:w="11906" w:h="16838"/>
          <w:pgMar w:top="1270" w:right="1418" w:bottom="1134" w:left="1418" w:header="709" w:footer="567" w:gutter="0"/>
          <w:pgNumType w:start="0"/>
          <w:cols w:space="708"/>
          <w:titlePg/>
          <w:docGrid w:linePitch="360"/>
        </w:sectPr>
      </w:pPr>
      <w:r>
        <w:t xml:space="preserve"> </w:t>
      </w:r>
    </w:p>
    <w:p w14:paraId="2C5C4308" w14:textId="77777777" w:rsidR="00770FDB" w:rsidRDefault="005F1CC9" w:rsidP="00220413">
      <w:pPr>
        <w:pStyle w:val="Overskriftforinnholdsfortegnelse"/>
      </w:pPr>
      <w:r>
        <w:lastRenderedPageBreak/>
        <w:t>Innhol</w:t>
      </w:r>
      <w:r w:rsidR="00704B9A">
        <w:t>d</w:t>
      </w:r>
    </w:p>
    <w:sdt>
      <w:sdtPr>
        <w:rPr>
          <w:b w:val="0"/>
          <w:noProof w:val="0"/>
        </w:rPr>
        <w:id w:val="-1486775724"/>
        <w:docPartObj>
          <w:docPartGallery w:val="Table of Contents"/>
          <w:docPartUnique/>
        </w:docPartObj>
      </w:sdtPr>
      <w:sdtEndPr>
        <w:rPr>
          <w:bCs/>
        </w:rPr>
      </w:sdtEndPr>
      <w:sdtContent>
        <w:p w14:paraId="6439784E" w14:textId="71632A12" w:rsidR="00B50060" w:rsidRDefault="004A5141">
          <w:pPr>
            <w:pStyle w:val="INNH1"/>
            <w:rPr>
              <w:rFonts w:eastAsiaTheme="minorEastAsia"/>
              <w:b w:val="0"/>
              <w:kern w:val="2"/>
              <w:lang w:eastAsia="nb-NO"/>
              <w14:ligatures w14:val="standardContextual"/>
            </w:rPr>
          </w:pPr>
          <w:r>
            <w:fldChar w:fldCharType="begin"/>
          </w:r>
          <w:r>
            <w:instrText xml:space="preserve"> TOC \o "1-3" \h \z \u </w:instrText>
          </w:r>
          <w:r>
            <w:fldChar w:fldCharType="separate"/>
          </w:r>
          <w:hyperlink w:anchor="_Toc148622562" w:history="1">
            <w:r w:rsidR="00B50060" w:rsidRPr="009957B4">
              <w:rPr>
                <w:rStyle w:val="Hyperkobling"/>
              </w:rPr>
              <w:t>1 Innledning</w:t>
            </w:r>
            <w:r w:rsidR="00A35A23">
              <w:rPr>
                <w:rStyle w:val="Hyperkobling"/>
              </w:rPr>
              <w:t>/Introduksjon</w:t>
            </w:r>
            <w:r w:rsidR="00B50060">
              <w:rPr>
                <w:webHidden/>
              </w:rPr>
              <w:tab/>
            </w:r>
            <w:r w:rsidR="00B50060">
              <w:rPr>
                <w:webHidden/>
              </w:rPr>
              <w:fldChar w:fldCharType="begin"/>
            </w:r>
            <w:r w:rsidR="00B50060">
              <w:rPr>
                <w:webHidden/>
              </w:rPr>
              <w:instrText xml:space="preserve"> PAGEREF _Toc148622562 \h </w:instrText>
            </w:r>
            <w:r w:rsidR="00B50060">
              <w:rPr>
                <w:webHidden/>
              </w:rPr>
            </w:r>
            <w:r w:rsidR="00B50060">
              <w:rPr>
                <w:webHidden/>
              </w:rPr>
              <w:fldChar w:fldCharType="separate"/>
            </w:r>
            <w:r w:rsidR="00B50060">
              <w:rPr>
                <w:webHidden/>
              </w:rPr>
              <w:t>2</w:t>
            </w:r>
            <w:r w:rsidR="00B50060">
              <w:rPr>
                <w:webHidden/>
              </w:rPr>
              <w:fldChar w:fldCharType="end"/>
            </w:r>
          </w:hyperlink>
        </w:p>
        <w:p w14:paraId="0BC93B34" w14:textId="12A5AE28" w:rsidR="00B50060" w:rsidRDefault="00000000">
          <w:pPr>
            <w:pStyle w:val="INNH1"/>
            <w:rPr>
              <w:rFonts w:eastAsiaTheme="minorEastAsia"/>
              <w:b w:val="0"/>
              <w:kern w:val="2"/>
              <w:lang w:eastAsia="nb-NO"/>
              <w14:ligatures w14:val="standardContextual"/>
            </w:rPr>
          </w:pPr>
          <w:hyperlink w:anchor="_Toc148622563" w:history="1">
            <w:r w:rsidR="00B50060" w:rsidRPr="009957B4">
              <w:rPr>
                <w:rStyle w:val="Hyperkobling"/>
              </w:rPr>
              <w:t>2 Innhold og struktur</w:t>
            </w:r>
            <w:r w:rsidR="00B50060">
              <w:rPr>
                <w:webHidden/>
              </w:rPr>
              <w:tab/>
            </w:r>
            <w:r w:rsidR="00B50060">
              <w:rPr>
                <w:webHidden/>
              </w:rPr>
              <w:fldChar w:fldCharType="begin"/>
            </w:r>
            <w:r w:rsidR="00B50060">
              <w:rPr>
                <w:webHidden/>
              </w:rPr>
              <w:instrText xml:space="preserve"> PAGEREF _Toc148622563 \h </w:instrText>
            </w:r>
            <w:r w:rsidR="00B50060">
              <w:rPr>
                <w:webHidden/>
              </w:rPr>
            </w:r>
            <w:r w:rsidR="00B50060">
              <w:rPr>
                <w:webHidden/>
              </w:rPr>
              <w:fldChar w:fldCharType="separate"/>
            </w:r>
            <w:r w:rsidR="00B50060">
              <w:rPr>
                <w:webHidden/>
              </w:rPr>
              <w:t>3</w:t>
            </w:r>
            <w:r w:rsidR="00B50060">
              <w:rPr>
                <w:webHidden/>
              </w:rPr>
              <w:fldChar w:fldCharType="end"/>
            </w:r>
          </w:hyperlink>
        </w:p>
        <w:p w14:paraId="41F0FED3" w14:textId="5E29EE37" w:rsidR="00B50060" w:rsidRDefault="00000000">
          <w:pPr>
            <w:pStyle w:val="INNH1"/>
            <w:rPr>
              <w:rFonts w:eastAsiaTheme="minorEastAsia"/>
              <w:b w:val="0"/>
              <w:kern w:val="2"/>
              <w:lang w:eastAsia="nb-NO"/>
              <w14:ligatures w14:val="standardContextual"/>
            </w:rPr>
          </w:pPr>
          <w:hyperlink w:anchor="_Toc148622564" w:history="1">
            <w:r w:rsidR="00B50060" w:rsidRPr="009957B4">
              <w:rPr>
                <w:rStyle w:val="Hyperkobling"/>
              </w:rPr>
              <w:t>3 Overskrifter</w:t>
            </w:r>
            <w:r w:rsidR="00B50060">
              <w:rPr>
                <w:webHidden/>
              </w:rPr>
              <w:tab/>
            </w:r>
            <w:r w:rsidR="00B50060">
              <w:rPr>
                <w:webHidden/>
              </w:rPr>
              <w:fldChar w:fldCharType="begin"/>
            </w:r>
            <w:r w:rsidR="00B50060">
              <w:rPr>
                <w:webHidden/>
              </w:rPr>
              <w:instrText xml:space="preserve"> PAGEREF _Toc148622564 \h </w:instrText>
            </w:r>
            <w:r w:rsidR="00B50060">
              <w:rPr>
                <w:webHidden/>
              </w:rPr>
            </w:r>
            <w:r w:rsidR="00B50060">
              <w:rPr>
                <w:webHidden/>
              </w:rPr>
              <w:fldChar w:fldCharType="separate"/>
            </w:r>
            <w:r w:rsidR="00B50060">
              <w:rPr>
                <w:webHidden/>
              </w:rPr>
              <w:t>4</w:t>
            </w:r>
            <w:r w:rsidR="00B50060">
              <w:rPr>
                <w:webHidden/>
              </w:rPr>
              <w:fldChar w:fldCharType="end"/>
            </w:r>
          </w:hyperlink>
        </w:p>
        <w:p w14:paraId="556CC2B0" w14:textId="2C22F9F6" w:rsidR="00B50060" w:rsidRDefault="00000000">
          <w:pPr>
            <w:pStyle w:val="INNH2"/>
            <w:rPr>
              <w:rFonts w:eastAsiaTheme="minorEastAsia"/>
              <w:noProof/>
              <w:kern w:val="2"/>
              <w:lang w:eastAsia="nb-NO"/>
              <w14:ligatures w14:val="standardContextual"/>
            </w:rPr>
          </w:pPr>
          <w:hyperlink w:anchor="_Toc148622565" w:history="1">
            <w:r w:rsidR="00B50060" w:rsidRPr="009957B4">
              <w:rPr>
                <w:rStyle w:val="Hyperkobling"/>
                <w:noProof/>
              </w:rPr>
              <w:t>Overskrift 2</w:t>
            </w:r>
            <w:r w:rsidR="00B50060">
              <w:rPr>
                <w:noProof/>
                <w:webHidden/>
              </w:rPr>
              <w:tab/>
            </w:r>
            <w:r w:rsidR="00B50060">
              <w:rPr>
                <w:noProof/>
                <w:webHidden/>
              </w:rPr>
              <w:fldChar w:fldCharType="begin"/>
            </w:r>
            <w:r w:rsidR="00B50060">
              <w:rPr>
                <w:noProof/>
                <w:webHidden/>
              </w:rPr>
              <w:instrText xml:space="preserve"> PAGEREF _Toc148622565 \h </w:instrText>
            </w:r>
            <w:r w:rsidR="00B50060">
              <w:rPr>
                <w:noProof/>
                <w:webHidden/>
              </w:rPr>
            </w:r>
            <w:r w:rsidR="00B50060">
              <w:rPr>
                <w:noProof/>
                <w:webHidden/>
              </w:rPr>
              <w:fldChar w:fldCharType="separate"/>
            </w:r>
            <w:r w:rsidR="00B50060">
              <w:rPr>
                <w:noProof/>
                <w:webHidden/>
              </w:rPr>
              <w:t>4</w:t>
            </w:r>
            <w:r w:rsidR="00B50060">
              <w:rPr>
                <w:noProof/>
                <w:webHidden/>
              </w:rPr>
              <w:fldChar w:fldCharType="end"/>
            </w:r>
          </w:hyperlink>
        </w:p>
        <w:p w14:paraId="4875B234" w14:textId="648D5460" w:rsidR="00B50060" w:rsidRDefault="00000000">
          <w:pPr>
            <w:pStyle w:val="INNH3"/>
            <w:tabs>
              <w:tab w:val="right" w:pos="9060"/>
            </w:tabs>
            <w:rPr>
              <w:rFonts w:eastAsiaTheme="minorEastAsia"/>
              <w:noProof/>
              <w:kern w:val="2"/>
              <w:lang w:eastAsia="nb-NO"/>
              <w14:ligatures w14:val="standardContextual"/>
            </w:rPr>
          </w:pPr>
          <w:hyperlink w:anchor="_Toc148622566" w:history="1">
            <w:r w:rsidR="00B50060" w:rsidRPr="009957B4">
              <w:rPr>
                <w:rStyle w:val="Hyperkobling"/>
                <w:noProof/>
              </w:rPr>
              <w:t>Overskrift 3</w:t>
            </w:r>
            <w:r w:rsidR="00B50060">
              <w:rPr>
                <w:noProof/>
                <w:webHidden/>
              </w:rPr>
              <w:tab/>
            </w:r>
            <w:r w:rsidR="00B50060">
              <w:rPr>
                <w:noProof/>
                <w:webHidden/>
              </w:rPr>
              <w:fldChar w:fldCharType="begin"/>
            </w:r>
            <w:r w:rsidR="00B50060">
              <w:rPr>
                <w:noProof/>
                <w:webHidden/>
              </w:rPr>
              <w:instrText xml:space="preserve"> PAGEREF _Toc148622566 \h </w:instrText>
            </w:r>
            <w:r w:rsidR="00B50060">
              <w:rPr>
                <w:noProof/>
                <w:webHidden/>
              </w:rPr>
            </w:r>
            <w:r w:rsidR="00B50060">
              <w:rPr>
                <w:noProof/>
                <w:webHidden/>
              </w:rPr>
              <w:fldChar w:fldCharType="separate"/>
            </w:r>
            <w:r w:rsidR="00B50060">
              <w:rPr>
                <w:noProof/>
                <w:webHidden/>
              </w:rPr>
              <w:t>4</w:t>
            </w:r>
            <w:r w:rsidR="00B50060">
              <w:rPr>
                <w:noProof/>
                <w:webHidden/>
              </w:rPr>
              <w:fldChar w:fldCharType="end"/>
            </w:r>
          </w:hyperlink>
        </w:p>
        <w:p w14:paraId="66424DAE" w14:textId="4D8356F7" w:rsidR="00B50060" w:rsidRDefault="00000000">
          <w:pPr>
            <w:pStyle w:val="INNH1"/>
            <w:rPr>
              <w:rFonts w:eastAsiaTheme="minorEastAsia"/>
              <w:b w:val="0"/>
              <w:kern w:val="2"/>
              <w:lang w:eastAsia="nb-NO"/>
              <w14:ligatures w14:val="standardContextual"/>
            </w:rPr>
          </w:pPr>
          <w:hyperlink w:anchor="_Toc148622567" w:history="1">
            <w:r w:rsidR="00B50060" w:rsidRPr="009957B4">
              <w:rPr>
                <w:rStyle w:val="Hyperkobling"/>
              </w:rPr>
              <w:t>4 Kildehenvisninger, sitering og litteraturliste</w:t>
            </w:r>
            <w:r w:rsidR="00B50060">
              <w:rPr>
                <w:webHidden/>
              </w:rPr>
              <w:tab/>
            </w:r>
            <w:r w:rsidR="00B50060">
              <w:rPr>
                <w:webHidden/>
              </w:rPr>
              <w:fldChar w:fldCharType="begin"/>
            </w:r>
            <w:r w:rsidR="00B50060">
              <w:rPr>
                <w:webHidden/>
              </w:rPr>
              <w:instrText xml:space="preserve"> PAGEREF _Toc148622567 \h </w:instrText>
            </w:r>
            <w:r w:rsidR="00B50060">
              <w:rPr>
                <w:webHidden/>
              </w:rPr>
            </w:r>
            <w:r w:rsidR="00B50060">
              <w:rPr>
                <w:webHidden/>
              </w:rPr>
              <w:fldChar w:fldCharType="separate"/>
            </w:r>
            <w:r w:rsidR="00B50060">
              <w:rPr>
                <w:webHidden/>
              </w:rPr>
              <w:t>5</w:t>
            </w:r>
            <w:r w:rsidR="00B50060">
              <w:rPr>
                <w:webHidden/>
              </w:rPr>
              <w:fldChar w:fldCharType="end"/>
            </w:r>
          </w:hyperlink>
        </w:p>
        <w:p w14:paraId="18AAEF6B" w14:textId="4AA62662" w:rsidR="00B50060" w:rsidRDefault="00000000">
          <w:pPr>
            <w:pStyle w:val="INNH1"/>
            <w:rPr>
              <w:rFonts w:eastAsiaTheme="minorEastAsia"/>
              <w:b w:val="0"/>
              <w:kern w:val="2"/>
              <w:lang w:eastAsia="nb-NO"/>
              <w14:ligatures w14:val="standardContextual"/>
            </w:rPr>
          </w:pPr>
          <w:hyperlink w:anchor="_Toc148622568" w:history="1">
            <w:r w:rsidR="00B50060" w:rsidRPr="009957B4">
              <w:rPr>
                <w:rStyle w:val="Hyperkobling"/>
              </w:rPr>
              <w:t>5 Etiske retningslinjer for skriftlige studentoppgaver</w:t>
            </w:r>
            <w:r w:rsidR="00B50060">
              <w:rPr>
                <w:webHidden/>
              </w:rPr>
              <w:tab/>
            </w:r>
            <w:r w:rsidR="00B50060">
              <w:rPr>
                <w:webHidden/>
              </w:rPr>
              <w:fldChar w:fldCharType="begin"/>
            </w:r>
            <w:r w:rsidR="00B50060">
              <w:rPr>
                <w:webHidden/>
              </w:rPr>
              <w:instrText xml:space="preserve"> PAGEREF _Toc148622568 \h </w:instrText>
            </w:r>
            <w:r w:rsidR="00B50060">
              <w:rPr>
                <w:webHidden/>
              </w:rPr>
            </w:r>
            <w:r w:rsidR="00B50060">
              <w:rPr>
                <w:webHidden/>
              </w:rPr>
              <w:fldChar w:fldCharType="separate"/>
            </w:r>
            <w:r w:rsidR="00B50060">
              <w:rPr>
                <w:webHidden/>
              </w:rPr>
              <w:t>6</w:t>
            </w:r>
            <w:r w:rsidR="00B50060">
              <w:rPr>
                <w:webHidden/>
              </w:rPr>
              <w:fldChar w:fldCharType="end"/>
            </w:r>
          </w:hyperlink>
        </w:p>
        <w:p w14:paraId="70AFA23A" w14:textId="208B55EE" w:rsidR="00B50060" w:rsidRDefault="00000000">
          <w:pPr>
            <w:pStyle w:val="INNH2"/>
            <w:rPr>
              <w:rFonts w:eastAsiaTheme="minorEastAsia"/>
              <w:noProof/>
              <w:kern w:val="2"/>
              <w:lang w:eastAsia="nb-NO"/>
              <w14:ligatures w14:val="standardContextual"/>
            </w:rPr>
          </w:pPr>
          <w:hyperlink w:anchor="_Toc148622569" w:history="1">
            <w:r w:rsidR="00B50060" w:rsidRPr="009957B4">
              <w:rPr>
                <w:rStyle w:val="Hyperkobling"/>
                <w:noProof/>
              </w:rPr>
              <w:t>Anonymisering av data</w:t>
            </w:r>
            <w:r w:rsidR="00B50060">
              <w:rPr>
                <w:noProof/>
                <w:webHidden/>
              </w:rPr>
              <w:tab/>
            </w:r>
            <w:r w:rsidR="00B50060">
              <w:rPr>
                <w:noProof/>
                <w:webHidden/>
              </w:rPr>
              <w:fldChar w:fldCharType="begin"/>
            </w:r>
            <w:r w:rsidR="00B50060">
              <w:rPr>
                <w:noProof/>
                <w:webHidden/>
              </w:rPr>
              <w:instrText xml:space="preserve"> PAGEREF _Toc148622569 \h </w:instrText>
            </w:r>
            <w:r w:rsidR="00B50060">
              <w:rPr>
                <w:noProof/>
                <w:webHidden/>
              </w:rPr>
            </w:r>
            <w:r w:rsidR="00B50060">
              <w:rPr>
                <w:noProof/>
                <w:webHidden/>
              </w:rPr>
              <w:fldChar w:fldCharType="separate"/>
            </w:r>
            <w:r w:rsidR="00B50060">
              <w:rPr>
                <w:noProof/>
                <w:webHidden/>
              </w:rPr>
              <w:t>6</w:t>
            </w:r>
            <w:r w:rsidR="00B50060">
              <w:rPr>
                <w:noProof/>
                <w:webHidden/>
              </w:rPr>
              <w:fldChar w:fldCharType="end"/>
            </w:r>
          </w:hyperlink>
        </w:p>
        <w:p w14:paraId="1CEF7A6B" w14:textId="2B9F8FED" w:rsidR="00B50060" w:rsidRDefault="00000000">
          <w:pPr>
            <w:pStyle w:val="INNH2"/>
            <w:rPr>
              <w:rFonts w:eastAsiaTheme="minorEastAsia"/>
              <w:noProof/>
              <w:kern w:val="2"/>
              <w:lang w:eastAsia="nb-NO"/>
              <w14:ligatures w14:val="standardContextual"/>
            </w:rPr>
          </w:pPr>
          <w:hyperlink w:anchor="_Toc148622570" w:history="1">
            <w:r w:rsidR="00B50060" w:rsidRPr="009957B4">
              <w:rPr>
                <w:rStyle w:val="Hyperkobling"/>
                <w:noProof/>
              </w:rPr>
              <w:t>Formell tillatelse/samtykke</w:t>
            </w:r>
            <w:r w:rsidR="00B50060">
              <w:rPr>
                <w:noProof/>
                <w:webHidden/>
              </w:rPr>
              <w:tab/>
            </w:r>
            <w:r w:rsidR="00B50060">
              <w:rPr>
                <w:noProof/>
                <w:webHidden/>
              </w:rPr>
              <w:fldChar w:fldCharType="begin"/>
            </w:r>
            <w:r w:rsidR="00B50060">
              <w:rPr>
                <w:noProof/>
                <w:webHidden/>
              </w:rPr>
              <w:instrText xml:space="preserve"> PAGEREF _Toc148622570 \h </w:instrText>
            </w:r>
            <w:r w:rsidR="00B50060">
              <w:rPr>
                <w:noProof/>
                <w:webHidden/>
              </w:rPr>
            </w:r>
            <w:r w:rsidR="00B50060">
              <w:rPr>
                <w:noProof/>
                <w:webHidden/>
              </w:rPr>
              <w:fldChar w:fldCharType="separate"/>
            </w:r>
            <w:r w:rsidR="00B50060">
              <w:rPr>
                <w:noProof/>
                <w:webHidden/>
              </w:rPr>
              <w:t>6</w:t>
            </w:r>
            <w:r w:rsidR="00B50060">
              <w:rPr>
                <w:noProof/>
                <w:webHidden/>
              </w:rPr>
              <w:fldChar w:fldCharType="end"/>
            </w:r>
          </w:hyperlink>
        </w:p>
        <w:p w14:paraId="2A380B5A" w14:textId="4EA94F38" w:rsidR="00B50060" w:rsidRDefault="00000000">
          <w:pPr>
            <w:pStyle w:val="INNH2"/>
            <w:rPr>
              <w:rFonts w:eastAsiaTheme="minorEastAsia"/>
              <w:noProof/>
              <w:kern w:val="2"/>
              <w:lang w:eastAsia="nb-NO"/>
              <w14:ligatures w14:val="standardContextual"/>
            </w:rPr>
          </w:pPr>
          <w:hyperlink w:anchor="_Toc148622571" w:history="1">
            <w:r w:rsidR="00B50060" w:rsidRPr="009957B4">
              <w:rPr>
                <w:rStyle w:val="Hyperkobling"/>
                <w:noProof/>
              </w:rPr>
              <w:t>Offentliggjøring av oppgaver</w:t>
            </w:r>
            <w:r w:rsidR="00B50060">
              <w:rPr>
                <w:noProof/>
                <w:webHidden/>
              </w:rPr>
              <w:tab/>
            </w:r>
            <w:r w:rsidR="00B50060">
              <w:rPr>
                <w:noProof/>
                <w:webHidden/>
              </w:rPr>
              <w:fldChar w:fldCharType="begin"/>
            </w:r>
            <w:r w:rsidR="00B50060">
              <w:rPr>
                <w:noProof/>
                <w:webHidden/>
              </w:rPr>
              <w:instrText xml:space="preserve"> PAGEREF _Toc148622571 \h </w:instrText>
            </w:r>
            <w:r w:rsidR="00B50060">
              <w:rPr>
                <w:noProof/>
                <w:webHidden/>
              </w:rPr>
            </w:r>
            <w:r w:rsidR="00B50060">
              <w:rPr>
                <w:noProof/>
                <w:webHidden/>
              </w:rPr>
              <w:fldChar w:fldCharType="separate"/>
            </w:r>
            <w:r w:rsidR="00B50060">
              <w:rPr>
                <w:noProof/>
                <w:webHidden/>
              </w:rPr>
              <w:t>7</w:t>
            </w:r>
            <w:r w:rsidR="00B50060">
              <w:rPr>
                <w:noProof/>
                <w:webHidden/>
              </w:rPr>
              <w:fldChar w:fldCharType="end"/>
            </w:r>
          </w:hyperlink>
        </w:p>
        <w:p w14:paraId="4318432D" w14:textId="4F36BE57" w:rsidR="00B50060" w:rsidRDefault="00000000">
          <w:pPr>
            <w:pStyle w:val="INNH1"/>
            <w:rPr>
              <w:rFonts w:eastAsiaTheme="minorEastAsia"/>
              <w:b w:val="0"/>
              <w:kern w:val="2"/>
              <w:lang w:eastAsia="nb-NO"/>
              <w14:ligatures w14:val="standardContextual"/>
            </w:rPr>
          </w:pPr>
          <w:hyperlink w:anchor="_Toc148622572" w:history="1">
            <w:r w:rsidR="00B50060" w:rsidRPr="009957B4">
              <w:rPr>
                <w:rStyle w:val="Hyperkobling"/>
              </w:rPr>
              <w:t>6 Litteraturliste</w:t>
            </w:r>
            <w:r w:rsidR="00B50060">
              <w:rPr>
                <w:webHidden/>
              </w:rPr>
              <w:tab/>
            </w:r>
            <w:r w:rsidR="00B50060">
              <w:rPr>
                <w:webHidden/>
              </w:rPr>
              <w:fldChar w:fldCharType="begin"/>
            </w:r>
            <w:r w:rsidR="00B50060">
              <w:rPr>
                <w:webHidden/>
              </w:rPr>
              <w:instrText xml:space="preserve"> PAGEREF _Toc148622572 \h </w:instrText>
            </w:r>
            <w:r w:rsidR="00B50060">
              <w:rPr>
                <w:webHidden/>
              </w:rPr>
            </w:r>
            <w:r w:rsidR="00B50060">
              <w:rPr>
                <w:webHidden/>
              </w:rPr>
              <w:fldChar w:fldCharType="separate"/>
            </w:r>
            <w:r w:rsidR="00B50060">
              <w:rPr>
                <w:webHidden/>
              </w:rPr>
              <w:t>8</w:t>
            </w:r>
            <w:r w:rsidR="00B50060">
              <w:rPr>
                <w:webHidden/>
              </w:rPr>
              <w:fldChar w:fldCharType="end"/>
            </w:r>
          </w:hyperlink>
        </w:p>
        <w:p w14:paraId="4F536AF8" w14:textId="14D5FA21" w:rsidR="004A5141" w:rsidRDefault="004A5141">
          <w:r>
            <w:rPr>
              <w:b/>
              <w:bCs/>
            </w:rPr>
            <w:fldChar w:fldCharType="end"/>
          </w:r>
        </w:p>
      </w:sdtContent>
    </w:sdt>
    <w:p w14:paraId="4E3B84F5" w14:textId="77777777" w:rsidR="004A5141" w:rsidRDefault="004A5141">
      <w:pPr>
        <w:spacing w:after="160" w:line="259" w:lineRule="auto"/>
      </w:pPr>
    </w:p>
    <w:p w14:paraId="5C68952D" w14:textId="77777777" w:rsidR="00704B9A" w:rsidRDefault="00704B9A">
      <w:pPr>
        <w:spacing w:after="160" w:line="259" w:lineRule="auto"/>
      </w:pPr>
    </w:p>
    <w:p w14:paraId="332FC7F3" w14:textId="335C4B1F" w:rsidR="005F1CC9" w:rsidRDefault="005F1CC9">
      <w:pPr>
        <w:spacing w:after="160" w:line="259" w:lineRule="auto"/>
      </w:pPr>
      <w:r>
        <w:br w:type="page"/>
      </w:r>
      <w:r w:rsidR="00072134">
        <w:lastRenderedPageBreak/>
        <w:t>|</w:t>
      </w:r>
    </w:p>
    <w:p w14:paraId="4B167EA2" w14:textId="6AAD2788" w:rsidR="00C853AB" w:rsidRDefault="00C853AB" w:rsidP="00093248">
      <w:pPr>
        <w:pStyle w:val="Overskrift1"/>
      </w:pPr>
      <w:bookmarkStart w:id="0" w:name="_Ref135119762"/>
      <w:bookmarkStart w:id="1" w:name="_Toc148622562"/>
      <w:r w:rsidRPr="00093248">
        <w:t>Innledning</w:t>
      </w:r>
      <w:bookmarkEnd w:id="0"/>
      <w:bookmarkEnd w:id="1"/>
      <w:r w:rsidR="00A35A23">
        <w:t>/Introduksjon</w:t>
      </w:r>
    </w:p>
    <w:p w14:paraId="4F722DD3" w14:textId="77777777" w:rsidR="00756591" w:rsidRDefault="00756591" w:rsidP="00DD659A">
      <w:r>
        <w:t xml:space="preserve">• [Prosjektbakgrunn]: Studentteamet undersøker mer ved å søke selv eller snakke med kundene og beskrive de organisatoriske, sosiale og tekniske kontekstene til prosjektet. </w:t>
      </w:r>
    </w:p>
    <w:p w14:paraId="532C3DFD" w14:textId="77777777" w:rsidR="00756591" w:rsidRDefault="00756591" w:rsidP="00DD659A">
      <w:r>
        <w:t xml:space="preserve">• [Prosjektmål]: konkrete prestasjonsmålene eller resultatene som prosjektet har som formål å oppnå. Målene bør være spesifikke, målbare, oppnåelige, relevante og tidsbestemte. </w:t>
      </w:r>
    </w:p>
    <w:p w14:paraId="7F03B6E9" w14:textId="77777777" w:rsidR="00756591" w:rsidRDefault="00756591" w:rsidP="00DD659A">
      <w:r>
        <w:t xml:space="preserve">• [Interessenter]: presentasjon av nøkkelpersoner som er involvert i prosjektene </w:t>
      </w:r>
    </w:p>
    <w:p w14:paraId="58F56606" w14:textId="77777777" w:rsidR="00756591" w:rsidRDefault="00756591" w:rsidP="00DD659A">
      <w:r>
        <w:t xml:space="preserve">• [Gruppen]: hvert avsnitt presenterer informasjon for hvert medlem av gruppen. Kontaktinformasjon bør inkluderes </w:t>
      </w:r>
    </w:p>
    <w:p w14:paraId="1B41E811" w14:textId="77777777" w:rsidR="00756591" w:rsidRDefault="00756591" w:rsidP="00DD659A">
      <w:r>
        <w:t xml:space="preserve">• [Veilederen]: navn og kontaktinformasjon </w:t>
      </w:r>
    </w:p>
    <w:p w14:paraId="59674AF8" w14:textId="77777777" w:rsidR="00756591" w:rsidRDefault="00756591" w:rsidP="00DD659A">
      <w:r>
        <w:t xml:space="preserve">• [Omfang]: grensene og innholdet av prosjektet. Det beskriver hva prosjektet vil oppnå, hvilke oppgaver som skal utføres, og hvilke resultater som forventes. </w:t>
      </w:r>
    </w:p>
    <w:p w14:paraId="1468DDE7" w14:textId="77777777" w:rsidR="00756591" w:rsidRDefault="00756591" w:rsidP="00DD659A">
      <w:r>
        <w:t xml:space="preserve">• [Prosjektets ekskludering]: elementer, oppgaver eller områder som ikke er en del av prosjektets ansvarsområde. </w:t>
      </w:r>
    </w:p>
    <w:p w14:paraId="133D3210" w14:textId="6AB3F272" w:rsidR="002D5533" w:rsidRDefault="00756591" w:rsidP="00DD659A">
      <w:r>
        <w:t>• [Arbeidsfordeling]: dette er en viktig del. Teamet skal kunne rapportere hvor mye hvert teammedlem bidrar til prosjektet, når det gjelder type oppgaver og arbeidstid.</w:t>
      </w:r>
    </w:p>
    <w:p w14:paraId="75928A93" w14:textId="77777777" w:rsidR="00DD659A" w:rsidRDefault="00DD659A">
      <w:pPr>
        <w:spacing w:after="160" w:line="259" w:lineRule="auto"/>
      </w:pPr>
      <w:r>
        <w:br w:type="page"/>
      </w:r>
    </w:p>
    <w:p w14:paraId="11DB2304" w14:textId="77777777" w:rsidR="00DD659A" w:rsidRDefault="00DD659A" w:rsidP="00DD659A">
      <w:pPr>
        <w:pStyle w:val="Overskrift1"/>
      </w:pPr>
      <w:bookmarkStart w:id="2" w:name="_Toc148622563"/>
      <w:r>
        <w:lastRenderedPageBreak/>
        <w:t>Innhold og struktur</w:t>
      </w:r>
      <w:bookmarkEnd w:id="2"/>
    </w:p>
    <w:p w14:paraId="1EDAFC70" w14:textId="77777777" w:rsidR="00DD659A" w:rsidRDefault="00DD659A" w:rsidP="00DD659A">
      <w:r>
        <w:t>Rekkefølgen på oppgavens innholdselementer skal ha en oppbygning som denne (sammendrag og forord er kun aktuelt ved større oppgaver, og oppgavens lengde og spørsmålsformulering avgjør hvilke elementer som skal være med):</w:t>
      </w:r>
    </w:p>
    <w:p w14:paraId="52132011" w14:textId="77777777" w:rsidR="00DD659A" w:rsidRDefault="00DD659A" w:rsidP="00DD659A">
      <w:pPr>
        <w:spacing w:after="120"/>
      </w:pPr>
      <w:r>
        <w:t>Forside</w:t>
      </w:r>
    </w:p>
    <w:p w14:paraId="42C1FBAD" w14:textId="77777777" w:rsidR="00DD659A" w:rsidRDefault="00DD659A" w:rsidP="00DD659A">
      <w:pPr>
        <w:spacing w:after="120"/>
      </w:pPr>
      <w:r>
        <w:t>Evt. sammendrag</w:t>
      </w:r>
    </w:p>
    <w:p w14:paraId="26E0EAF9" w14:textId="77777777" w:rsidR="00DD659A" w:rsidRDefault="00DD659A" w:rsidP="00DD659A">
      <w:pPr>
        <w:spacing w:after="120"/>
      </w:pPr>
      <w:r>
        <w:t>Evt. forord</w:t>
      </w:r>
    </w:p>
    <w:p w14:paraId="1DA3251B" w14:textId="77777777" w:rsidR="00DD659A" w:rsidRDefault="00DD659A" w:rsidP="00DD659A">
      <w:pPr>
        <w:spacing w:after="120"/>
      </w:pPr>
      <w:r>
        <w:t>Innholdsfortegnelse med sideangivelser</w:t>
      </w:r>
    </w:p>
    <w:p w14:paraId="16D33DB3" w14:textId="77777777" w:rsidR="00DD659A" w:rsidRDefault="00DD659A" w:rsidP="00DD659A">
      <w:pPr>
        <w:spacing w:after="120"/>
      </w:pPr>
      <w:r>
        <w:t>Innledning</w:t>
      </w:r>
    </w:p>
    <w:p w14:paraId="40F2BB0B" w14:textId="77777777" w:rsidR="00DD659A" w:rsidRDefault="00DD659A" w:rsidP="00DD659A">
      <w:pPr>
        <w:spacing w:after="120"/>
      </w:pPr>
      <w:r>
        <w:t>Metode</w:t>
      </w:r>
    </w:p>
    <w:p w14:paraId="3AFE659F" w14:textId="77777777" w:rsidR="00DD659A" w:rsidRDefault="00DD659A" w:rsidP="00DD659A">
      <w:pPr>
        <w:spacing w:after="120"/>
      </w:pPr>
      <w:r>
        <w:t>Teori</w:t>
      </w:r>
    </w:p>
    <w:p w14:paraId="4C8D4952" w14:textId="77777777" w:rsidR="00DD659A" w:rsidRDefault="00DD659A" w:rsidP="00DD659A">
      <w:pPr>
        <w:spacing w:after="120"/>
      </w:pPr>
      <w:r>
        <w:t>Analyse</w:t>
      </w:r>
    </w:p>
    <w:p w14:paraId="6342B058" w14:textId="77777777" w:rsidR="00DD659A" w:rsidRDefault="00DD659A" w:rsidP="00DD659A">
      <w:pPr>
        <w:spacing w:after="120"/>
      </w:pPr>
      <w:r>
        <w:t>Drøfting</w:t>
      </w:r>
    </w:p>
    <w:p w14:paraId="10740CD8" w14:textId="77777777" w:rsidR="00DD659A" w:rsidRDefault="00DD659A" w:rsidP="00DD659A">
      <w:pPr>
        <w:spacing w:after="120"/>
      </w:pPr>
      <w:r>
        <w:t>Konklusjon</w:t>
      </w:r>
    </w:p>
    <w:p w14:paraId="4F1D6B06" w14:textId="77777777" w:rsidR="00DD659A" w:rsidRDefault="00DD659A" w:rsidP="00DD659A">
      <w:pPr>
        <w:spacing w:after="120"/>
      </w:pPr>
      <w:r>
        <w:t>Litteraturliste</w:t>
      </w:r>
    </w:p>
    <w:p w14:paraId="369F93A1" w14:textId="77777777" w:rsidR="00DD659A" w:rsidRDefault="00DD659A" w:rsidP="00DD659A">
      <w:pPr>
        <w:spacing w:after="120"/>
      </w:pPr>
      <w:r>
        <w:t xml:space="preserve">Evt. vedlegg. Vedlegg nummereres, og vedlegg som har flere sider skal </w:t>
      </w:r>
      <w:proofErr w:type="spellStart"/>
      <w:r>
        <w:t>sidenummereres</w:t>
      </w:r>
      <w:proofErr w:type="spellEnd"/>
      <w:r>
        <w:t>.</w:t>
      </w:r>
    </w:p>
    <w:p w14:paraId="22EF6826" w14:textId="77777777" w:rsidR="00DD659A" w:rsidRDefault="00DD659A">
      <w:pPr>
        <w:spacing w:after="160" w:line="259" w:lineRule="auto"/>
      </w:pPr>
      <w:r>
        <w:br w:type="page"/>
      </w:r>
    </w:p>
    <w:p w14:paraId="557B396B" w14:textId="77777777" w:rsidR="00DD659A" w:rsidRDefault="00DD659A" w:rsidP="00DD659A">
      <w:pPr>
        <w:pStyle w:val="Overskrift1"/>
      </w:pPr>
      <w:bookmarkStart w:id="3" w:name="_Toc148622564"/>
      <w:r>
        <w:lastRenderedPageBreak/>
        <w:t>Overskrifter</w:t>
      </w:r>
      <w:bookmarkEnd w:id="3"/>
    </w:p>
    <w:p w14:paraId="4A10755D" w14:textId="77777777" w:rsidR="002D5533" w:rsidRPr="00BF7344" w:rsidRDefault="002D5533" w:rsidP="002D5533">
      <w:pPr>
        <w:spacing w:line="360" w:lineRule="auto"/>
        <w:rPr>
          <w:rFonts w:cstheme="minorHAnsi"/>
        </w:rPr>
      </w:pPr>
      <w:r>
        <w:rPr>
          <w:rFonts w:cstheme="minorHAnsi"/>
        </w:rPr>
        <w:t xml:space="preserve">Overskrifter skal ha en logisk struktur etter hva som er mest viktig. Hovedkapittelet markeres med Overskrift 1 som over dette avsnittet. Strukturen skal gjøres synlig ved å bruke tall for inndeling av overskriftene, og ved å bruke en skriftstørrelse og eventuelt skrifttype som skiller seg ut fra annen tekst og reflekterer hva som er mest viktig. Overskriftene skal være venstrejustert. Det skal ikke være punktum etter overskrift. I større oppgaver skal hovedkapitlene starte på ny side. Dert vil være naturlig å bruke overskrift 1, 2 og eventuelt 3, som eksemplifisert i dette dokumentet. </w:t>
      </w:r>
      <w:r>
        <w:rPr>
          <w:rFonts w:cstheme="minorHAnsi"/>
        </w:rPr>
        <w:br/>
      </w:r>
      <w:r>
        <w:rPr>
          <w:rFonts w:cstheme="minorHAnsi"/>
        </w:rPr>
        <w:br/>
        <w:t xml:space="preserve">Hvordan legge inn flere kapitler: Legg inn dobbelt linjeskift etter siste avsnittet før et nytt kapittel, og velg overskrift 1, 2 eller 3. Nummeret legges automatisk til: skriv deretter ønsket tittel for overskriften. Overskrift 1 skal starte på ny side, som vist i dette dokumentet. Plasser markøren bak nummeret for det nye hovedkapittelet, og velg «Sett inn» - «Sideskift» fra menyen. </w:t>
      </w:r>
    </w:p>
    <w:p w14:paraId="5D4044B1" w14:textId="7D3C2BC1" w:rsidR="00DD659A" w:rsidRDefault="002D5533" w:rsidP="00DD659A">
      <w:pPr>
        <w:pStyle w:val="Overskrift2"/>
      </w:pPr>
      <w:bookmarkStart w:id="4" w:name="_Toc148622565"/>
      <w:r>
        <w:t>Overskrift</w:t>
      </w:r>
      <w:r w:rsidR="00DD659A">
        <w:t xml:space="preserve"> 2</w:t>
      </w:r>
      <w:bookmarkEnd w:id="4"/>
    </w:p>
    <w:p w14:paraId="2FA70204" w14:textId="77777777" w:rsidR="002D5533" w:rsidRPr="00906F9D" w:rsidRDefault="002D5533" w:rsidP="002D5533">
      <w:pPr>
        <w:spacing w:line="360" w:lineRule="auto"/>
        <w:rPr>
          <w:rFonts w:cstheme="minorHAnsi"/>
        </w:rPr>
      </w:pPr>
      <w:r w:rsidRPr="00906F9D">
        <w:rPr>
          <w:rFonts w:cstheme="minorHAnsi"/>
        </w:rPr>
        <w:t xml:space="preserve">Overskrift 2 brukes til hovedpunkt </w:t>
      </w:r>
      <w:r>
        <w:rPr>
          <w:rFonts w:cstheme="minorHAnsi"/>
        </w:rPr>
        <w:t xml:space="preserve">innenfor et kapittel. </w:t>
      </w:r>
    </w:p>
    <w:p w14:paraId="37E76821" w14:textId="29ACA87E" w:rsidR="00DD659A" w:rsidRPr="002D5533" w:rsidRDefault="002D5533" w:rsidP="00DD659A">
      <w:pPr>
        <w:pStyle w:val="Overskrift3"/>
      </w:pPr>
      <w:bookmarkStart w:id="5" w:name="_Toc148622566"/>
      <w:r w:rsidRPr="002D5533">
        <w:t>Overskrift</w:t>
      </w:r>
      <w:r w:rsidR="00DD659A" w:rsidRPr="002D5533">
        <w:t xml:space="preserve"> 3</w:t>
      </w:r>
      <w:bookmarkEnd w:id="5"/>
    </w:p>
    <w:p w14:paraId="667ADD80" w14:textId="679E8056" w:rsidR="00DD659A" w:rsidRPr="002D5533" w:rsidRDefault="002D5533">
      <w:pPr>
        <w:spacing w:after="160" w:line="259" w:lineRule="auto"/>
      </w:pPr>
      <w:r w:rsidRPr="00906F9D">
        <w:rPr>
          <w:rFonts w:cstheme="minorHAnsi"/>
        </w:rPr>
        <w:t>Overskrift 3 brukes til underpunkt i</w:t>
      </w:r>
      <w:r>
        <w:rPr>
          <w:rFonts w:cstheme="minorHAnsi"/>
        </w:rPr>
        <w:t xml:space="preserve">nnenfor hovedpunkter (overskrift 2). </w:t>
      </w:r>
      <w:r w:rsidR="00DD659A" w:rsidRPr="002D5533">
        <w:br w:type="page"/>
      </w:r>
    </w:p>
    <w:p w14:paraId="1290613A" w14:textId="77777777" w:rsidR="00DD659A" w:rsidRDefault="00DD659A" w:rsidP="00DD659A">
      <w:pPr>
        <w:pStyle w:val="Overskrift1"/>
      </w:pPr>
      <w:bookmarkStart w:id="6" w:name="_Toc148622567"/>
      <w:r>
        <w:lastRenderedPageBreak/>
        <w:t>Kildehenvisninger, sitering og litteraturliste</w:t>
      </w:r>
      <w:bookmarkEnd w:id="6"/>
    </w:p>
    <w:p w14:paraId="47EEACDC" w14:textId="77777777" w:rsidR="00DD659A" w:rsidRDefault="00DD659A" w:rsidP="00DD659A">
      <w:r>
        <w:t>Alle oppgaver skal ha en litteraturliste. Denne sorteres vanligvis alfabetisk på forfatter.</w:t>
      </w:r>
    </w:p>
    <w:p w14:paraId="2A6A5601" w14:textId="6F5F1D97" w:rsidR="00DD659A" w:rsidRDefault="00DD659A" w:rsidP="00DD659A">
      <w:r>
        <w:t>Det finnes mange formelle systemer for å skrive en korrekt litteraturliste. Et av de mest brukte systemene er APA. Kildekompasset har en utmerket eksempelsamling i APA, se</w:t>
      </w:r>
      <w:r w:rsidR="00010A5C">
        <w:t xml:space="preserve"> </w:t>
      </w:r>
      <w:hyperlink r:id="rId16" w:history="1">
        <w:r w:rsidR="00010A5C" w:rsidRPr="00CF1FA0">
          <w:rPr>
            <w:rStyle w:val="Hyperkobling"/>
          </w:rPr>
          <w:t>https://kildekompasset.no/</w:t>
        </w:r>
      </w:hyperlink>
      <w:r w:rsidR="00010A5C">
        <w:t xml:space="preserve">. </w:t>
      </w:r>
      <w:r>
        <w:t xml:space="preserve"> Andre systemer som er mye brukt er Harvard, Vancouver og IEEE.</w:t>
      </w:r>
    </w:p>
    <w:p w14:paraId="4C723549" w14:textId="77777777" w:rsidR="00DD659A" w:rsidRDefault="00DD659A">
      <w:pPr>
        <w:spacing w:after="160" w:line="259" w:lineRule="auto"/>
      </w:pPr>
      <w:r>
        <w:br w:type="page"/>
      </w:r>
    </w:p>
    <w:p w14:paraId="547311F4" w14:textId="77777777" w:rsidR="00DD659A" w:rsidRDefault="00DD659A" w:rsidP="00DD659A">
      <w:pPr>
        <w:pStyle w:val="Overskrift1"/>
      </w:pPr>
      <w:bookmarkStart w:id="7" w:name="_Toc148622568"/>
      <w:r>
        <w:lastRenderedPageBreak/>
        <w:t>Etiske retningslinjer for skriftlige studentoppgaver</w:t>
      </w:r>
      <w:bookmarkEnd w:id="7"/>
    </w:p>
    <w:p w14:paraId="6FC2FE05" w14:textId="77777777" w:rsidR="00BC4BC5" w:rsidRPr="00BC4BC5" w:rsidRDefault="00BC4BC5" w:rsidP="00BC4BC5">
      <w:pPr>
        <w:spacing w:line="360" w:lineRule="auto"/>
      </w:pPr>
      <w:r w:rsidRPr="00BC4BC5">
        <w:t>Disse etiske retningslinjene gjelder for alle oppgaver som utføres av studenter ved Universitetet i Sørøst-Norge. Spesielle regler for den enkelte oppgave kan i tillegg være angitt fra fakultetet.</w:t>
      </w:r>
    </w:p>
    <w:p w14:paraId="54FB96F4" w14:textId="47AE2754" w:rsidR="00EB45B5" w:rsidRPr="00824406" w:rsidRDefault="00BC4BC5" w:rsidP="00EB45B5">
      <w:pPr>
        <w:rPr>
          <w:rFonts w:ascii="Arial" w:hAnsi="Arial" w:cs="Arial"/>
        </w:rPr>
      </w:pPr>
      <w:r w:rsidRPr="00BC4BC5">
        <w:t xml:space="preserve">Studentoppgaver knyttet til </w:t>
      </w:r>
      <w:r w:rsidR="00EB45B5">
        <w:t xml:space="preserve">praksisstudier eller </w:t>
      </w:r>
      <w:r w:rsidRPr="00BC4BC5">
        <w:t xml:space="preserve">kliniske studier vil som regel inngå som en del av den ordinære og etablerte virksomheten på praksisstedet. Enkelte oppgaver vil derimot kunne ha preg av å være forskning. Det vil si at studentens arbeid er planlagt å omfatte innsamling av data og/eller inneholde elementer av forsøk, hvor målet er utvikling av ny kunnskap. I disse tilfeller må det vurderes om det bør søkes om tillatelse og prosjektplan legges fram for Regional Etisk Komite (REK) for vurdering. Det er et ansvar for både student, praksisstedets veileder og universitetet å nøye vurdere hvordan det enkelte prosjekt skal forholde seg til dette, </w:t>
      </w:r>
      <w:r w:rsidR="00EB45B5" w:rsidRPr="00824406">
        <w:rPr>
          <w:rFonts w:ascii="Arial" w:hAnsi="Arial" w:cs="Arial"/>
          <w:color w:val="000000"/>
          <w:spacing w:val="-2"/>
          <w:shd w:val="clear" w:color="auto" w:fill="FFFFFF"/>
        </w:rPr>
        <w:t>E</w:t>
      </w:r>
      <w:r w:rsidR="00EB45B5">
        <w:rPr>
          <w:rFonts w:ascii="Arial" w:hAnsi="Arial" w:cs="Arial"/>
          <w:color w:val="000000"/>
          <w:spacing w:val="-2"/>
          <w:shd w:val="clear" w:color="auto" w:fill="FFFFFF"/>
        </w:rPr>
        <w:t>t</w:t>
      </w:r>
      <w:r w:rsidR="00EB45B5" w:rsidRPr="00824406">
        <w:rPr>
          <w:rFonts w:ascii="Arial" w:hAnsi="Arial" w:cs="Arial"/>
          <w:color w:val="000000"/>
          <w:spacing w:val="-2"/>
          <w:shd w:val="clear" w:color="auto" w:fill="FFFFFF"/>
        </w:rPr>
        <w:t xml:space="preserve"> første skritt er å orientere seg på heimesida til Etiske forskingskomitéer: </w:t>
      </w:r>
      <w:hyperlink r:id="rId17" w:history="1">
        <w:r w:rsidR="00EB45B5" w:rsidRPr="00B622AD">
          <w:rPr>
            <w:rStyle w:val="Hyperkobling"/>
            <w:rFonts w:ascii="Arial" w:hAnsi="Arial" w:cs="Arial"/>
          </w:rPr>
          <w:t>https://www.forskningsetikk.no/</w:t>
        </w:r>
      </w:hyperlink>
      <w:r w:rsidR="00EB45B5">
        <w:rPr>
          <w:rFonts w:ascii="Arial" w:hAnsi="Arial" w:cs="Arial"/>
        </w:rPr>
        <w:t xml:space="preserve"> </w:t>
      </w:r>
      <w:r w:rsidR="00EB45B5" w:rsidRPr="00824406">
        <w:rPr>
          <w:rFonts w:ascii="Arial" w:hAnsi="Arial" w:cs="Arial"/>
          <w:color w:val="000000"/>
          <w:spacing w:val="-2"/>
          <w:shd w:val="clear" w:color="auto" w:fill="FFFFFF"/>
        </w:rPr>
        <w:t xml:space="preserve">for å vurdere om det aktuelle arbeidet </w:t>
      </w:r>
      <w:r w:rsidR="00EB45B5">
        <w:rPr>
          <w:rFonts w:ascii="Arial" w:hAnsi="Arial" w:cs="Arial"/>
          <w:color w:val="000000"/>
          <w:spacing w:val="-2"/>
          <w:shd w:val="clear" w:color="auto" w:fill="FFFFFF"/>
        </w:rPr>
        <w:t>faller</w:t>
      </w:r>
      <w:r w:rsidR="00EB45B5" w:rsidRPr="00824406">
        <w:rPr>
          <w:rFonts w:ascii="Arial" w:hAnsi="Arial" w:cs="Arial"/>
          <w:color w:val="000000"/>
          <w:spacing w:val="-2"/>
          <w:shd w:val="clear" w:color="auto" w:fill="FFFFFF"/>
        </w:rPr>
        <w:t xml:space="preserve"> innenfor mandatet til komiteene.</w:t>
      </w:r>
    </w:p>
    <w:p w14:paraId="2697F889" w14:textId="52DAFE5C" w:rsidR="00BC4BC5" w:rsidRPr="00BC4BC5" w:rsidRDefault="00BC4BC5" w:rsidP="00BC4BC5">
      <w:pPr>
        <w:spacing w:line="360" w:lineRule="auto"/>
      </w:pPr>
    </w:p>
    <w:p w14:paraId="5C9CA147" w14:textId="77777777" w:rsidR="00DD659A" w:rsidRDefault="00DD659A" w:rsidP="00EA57AD">
      <w:pPr>
        <w:pStyle w:val="Overskrift2"/>
      </w:pPr>
      <w:bookmarkStart w:id="8" w:name="_Toc148622569"/>
      <w:r>
        <w:t>Anonymisering av data</w:t>
      </w:r>
      <w:bookmarkEnd w:id="8"/>
    </w:p>
    <w:p w14:paraId="7FE408F1" w14:textId="77777777" w:rsidR="00DD659A" w:rsidRDefault="00DD659A" w:rsidP="00DD659A">
      <w:r>
        <w:t>Studenten har taushetsplikt. Studentens læresituasjon er underordnet generelle bestemmelser om personvern. Alle person- og stedsdata som benyttes i en undersøkelse, et prosjekt eller i en studentoppgave må anonymiseres slik at ikke person eller sted kan identifiseres i den skriftlige rapporten/besvarelsen. Anonymisering av opplysninger er studentens ansvar. For å bidra til at personer og sted ikke kan identifiseres må studenten om nødvendig avstå fra eller omskrive data. Manglende ivaretakelse av kravet om anonymisering kan medføre at studentens arbeid blir vurdert til ikke bestått.</w:t>
      </w:r>
    </w:p>
    <w:p w14:paraId="6A37F1D2" w14:textId="77777777" w:rsidR="00DD659A" w:rsidRDefault="00DD659A" w:rsidP="00EA57AD">
      <w:pPr>
        <w:pStyle w:val="Overskrift2"/>
      </w:pPr>
      <w:bookmarkStart w:id="9" w:name="_Toc148622570"/>
      <w:r>
        <w:t>Formell tillatelse/samtykke</w:t>
      </w:r>
      <w:bookmarkEnd w:id="9"/>
    </w:p>
    <w:p w14:paraId="12E8675E" w14:textId="25CA44EF" w:rsidR="00EA57AD" w:rsidRDefault="00DD659A" w:rsidP="00BC4BC5">
      <w:r>
        <w:t>I de tilfeller hvor studentens arbeid omfatter selve praksisstedet og dets ansatte, skal samtykke innhentes fra ledelsen og eventuelt den enkelte ansatte som det skal innhentes data fra. Ledelsen for praksisstedet kan sette grenser for studentens arbeid/datainnsamling.</w:t>
      </w:r>
      <w:r w:rsidR="00BC4BC5">
        <w:t xml:space="preserve"> </w:t>
      </w:r>
    </w:p>
    <w:p w14:paraId="78D23452" w14:textId="77777777" w:rsidR="00EA57AD" w:rsidRDefault="00EA57AD" w:rsidP="00EA57AD">
      <w:pPr>
        <w:pStyle w:val="Overskrift2"/>
      </w:pPr>
      <w:bookmarkStart w:id="10" w:name="_Toc148622571"/>
      <w:r>
        <w:lastRenderedPageBreak/>
        <w:t>Offentliggjøring av oppgaver</w:t>
      </w:r>
      <w:bookmarkEnd w:id="10"/>
    </w:p>
    <w:p w14:paraId="332E3051" w14:textId="77777777" w:rsidR="00EA57AD" w:rsidRDefault="00EA57AD" w:rsidP="00EA57AD">
      <w:r>
        <w:t>Universitetet kan benytte deler av godkjente oppgaver til undervisning, og kan benytte oppgaver i forskningssammenheng. Publisering av hele oppgaver eller bruk av studentarbeider til andre formål kan kun gjøres med særskilt tillatelse fra vedkommende student(er). Student eller høgskole har muligheter for å klausulere et skriftlig studentarbeid. Begrunnelsen vil i slike tilfeller være at innholdet i rapporten kan skade en tredjepart om rapporten ble offentlig tilgjengelig, selv ved forsøk på å anonymisere innholdet.</w:t>
      </w:r>
    </w:p>
    <w:p w14:paraId="0E005717" w14:textId="77777777" w:rsidR="00EA57AD" w:rsidRDefault="00EA57AD">
      <w:pPr>
        <w:spacing w:after="160" w:line="259" w:lineRule="auto"/>
      </w:pPr>
      <w:r>
        <w:br w:type="page"/>
      </w:r>
    </w:p>
    <w:p w14:paraId="3E19C1A8" w14:textId="77777777" w:rsidR="00DD659A" w:rsidRDefault="00EA57AD" w:rsidP="00EA57AD">
      <w:pPr>
        <w:pStyle w:val="Overskrift1"/>
      </w:pPr>
      <w:bookmarkStart w:id="11" w:name="_Toc148622572"/>
      <w:r>
        <w:lastRenderedPageBreak/>
        <w:t>Litteraturliste</w:t>
      </w:r>
      <w:bookmarkEnd w:id="11"/>
    </w:p>
    <w:p w14:paraId="41B8039D" w14:textId="6173EC73" w:rsidR="006D3BCD" w:rsidRPr="000B7420" w:rsidRDefault="00EA57AD" w:rsidP="00EA57AD">
      <w:pPr>
        <w:rPr>
          <w:b/>
          <w:bCs/>
        </w:rPr>
      </w:pPr>
      <w:r w:rsidRPr="004A3B8C">
        <w:t>(Tips til kilder om oppgaveskriving):</w:t>
      </w:r>
    </w:p>
    <w:p w14:paraId="25BE07E8" w14:textId="520895A0" w:rsidR="00EA57AD" w:rsidRDefault="006D3BCD" w:rsidP="00EA57AD">
      <w:pPr>
        <w:rPr>
          <w:lang w:val="nn-NO"/>
        </w:rPr>
      </w:pPr>
      <w:r w:rsidRPr="006D3BCD">
        <w:rPr>
          <w:lang w:val="nn-NO"/>
        </w:rPr>
        <w:t xml:space="preserve">Dalland, O. (2020). </w:t>
      </w:r>
      <w:r w:rsidRPr="006D3BCD">
        <w:rPr>
          <w:i/>
          <w:iCs/>
          <w:lang w:val="nn-NO"/>
        </w:rPr>
        <w:t xml:space="preserve">Metode og </w:t>
      </w:r>
      <w:proofErr w:type="spellStart"/>
      <w:r w:rsidRPr="006D3BCD">
        <w:rPr>
          <w:i/>
          <w:iCs/>
          <w:lang w:val="nn-NO"/>
        </w:rPr>
        <w:t>oppgaveskriving</w:t>
      </w:r>
      <w:proofErr w:type="spellEnd"/>
      <w:r w:rsidRPr="006D3BCD">
        <w:rPr>
          <w:lang w:val="nn-NO"/>
        </w:rPr>
        <w:t xml:space="preserve"> (7.utg</w:t>
      </w:r>
      <w:r>
        <w:rPr>
          <w:lang w:val="nn-NO"/>
        </w:rPr>
        <w:t xml:space="preserve">.) Gyldendal. </w:t>
      </w:r>
    </w:p>
    <w:p w14:paraId="16FC44EF" w14:textId="2E610EF7" w:rsidR="006D3BCD" w:rsidRDefault="006D3BCD" w:rsidP="00EA57AD">
      <w:pPr>
        <w:rPr>
          <w:lang w:val="nn-NO"/>
        </w:rPr>
      </w:pPr>
      <w:proofErr w:type="spellStart"/>
      <w:r w:rsidRPr="006D3BCD">
        <w:rPr>
          <w:lang w:val="nn-NO"/>
        </w:rPr>
        <w:t>Dysthe</w:t>
      </w:r>
      <w:proofErr w:type="spellEnd"/>
      <w:r w:rsidRPr="006D3BCD">
        <w:rPr>
          <w:lang w:val="nn-NO"/>
        </w:rPr>
        <w:t xml:space="preserve">, O., Hertzberg, F., &amp; Hoel, T. L. (2010) </w:t>
      </w:r>
      <w:r w:rsidRPr="000170A4">
        <w:rPr>
          <w:i/>
          <w:iCs/>
          <w:lang w:val="nn-NO"/>
        </w:rPr>
        <w:t xml:space="preserve">Skrive for å lære: Skriving i </w:t>
      </w:r>
      <w:proofErr w:type="spellStart"/>
      <w:r w:rsidRPr="000170A4">
        <w:rPr>
          <w:i/>
          <w:iCs/>
          <w:lang w:val="nn-NO"/>
        </w:rPr>
        <w:t>høyere</w:t>
      </w:r>
      <w:proofErr w:type="spellEnd"/>
      <w:r w:rsidRPr="000170A4">
        <w:rPr>
          <w:i/>
          <w:iCs/>
          <w:lang w:val="nn-NO"/>
        </w:rPr>
        <w:t xml:space="preserve"> utdanning </w:t>
      </w:r>
      <w:r>
        <w:rPr>
          <w:lang w:val="nn-NO"/>
        </w:rPr>
        <w:t xml:space="preserve">(2.utg.) Abstrakt. </w:t>
      </w:r>
    </w:p>
    <w:p w14:paraId="7361B5DC" w14:textId="6589C5DE" w:rsidR="006D3BCD" w:rsidRDefault="006D3BCD" w:rsidP="00EA57AD">
      <w:proofErr w:type="spellStart"/>
      <w:r w:rsidRPr="006D3BCD">
        <w:t>Everett</w:t>
      </w:r>
      <w:proofErr w:type="spellEnd"/>
      <w:r w:rsidRPr="006D3BCD">
        <w:t xml:space="preserve">, E. L. &amp; Furseth, I. </w:t>
      </w:r>
      <w:r>
        <w:t xml:space="preserve">(2020). </w:t>
      </w:r>
      <w:r w:rsidRPr="000170A4">
        <w:rPr>
          <w:i/>
          <w:iCs/>
        </w:rPr>
        <w:t>Masteroppgaven: Hvordan begynne – og fullføre</w:t>
      </w:r>
      <w:r>
        <w:t xml:space="preserve"> (3.utg)</w:t>
      </w:r>
      <w:r w:rsidR="000170A4">
        <w:t xml:space="preserve"> Universitetsforlaget. </w:t>
      </w:r>
    </w:p>
    <w:p w14:paraId="67CCD9B4" w14:textId="6D9DDF53" w:rsidR="000170A4" w:rsidRDefault="000170A4" w:rsidP="00EA57AD">
      <w:r w:rsidRPr="000170A4">
        <w:t xml:space="preserve">Jørgensen, P. S. &amp; </w:t>
      </w:r>
      <w:proofErr w:type="spellStart"/>
      <w:r w:rsidRPr="000170A4">
        <w:t>Rienecker</w:t>
      </w:r>
      <w:proofErr w:type="spellEnd"/>
      <w:r w:rsidRPr="000170A4">
        <w:t xml:space="preserve">, L. (2013) </w:t>
      </w:r>
      <w:r w:rsidRPr="00144633">
        <w:rPr>
          <w:i/>
          <w:iCs/>
        </w:rPr>
        <w:t>Den gode oppgaven – håndbok i oppgaveskriving på universitet og høyskole</w:t>
      </w:r>
      <w:r>
        <w:t xml:space="preserve"> (2.utg.) Fagbokforlaget. </w:t>
      </w:r>
    </w:p>
    <w:p w14:paraId="0640F661" w14:textId="18750751" w:rsidR="000170A4" w:rsidRPr="000170A4" w:rsidRDefault="000170A4" w:rsidP="00EA57AD">
      <w:r>
        <w:t xml:space="preserve">Stordalen, J &amp; Støren, I. (2010) </w:t>
      </w:r>
      <w:r w:rsidRPr="00144633">
        <w:rPr>
          <w:i/>
          <w:iCs/>
        </w:rPr>
        <w:t>Bare skriv! Praktisk veiledning i oppgaveskriving</w:t>
      </w:r>
      <w:r>
        <w:t xml:space="preserve"> (2.utg.) Cappelen Damm akademisk. </w:t>
      </w:r>
    </w:p>
    <w:sectPr w:rsidR="000170A4" w:rsidRPr="000170A4" w:rsidSect="007900D2">
      <w:headerReference w:type="even" r:id="rId18"/>
      <w:headerReference w:type="default" r:id="rId19"/>
      <w:footerReference w:type="even" r:id="rId20"/>
      <w:footerReference w:type="default" r:id="rId21"/>
      <w:headerReference w:type="first" r:id="rId22"/>
      <w:footerReference w:type="first" r:id="rId23"/>
      <w:pgSz w:w="11906" w:h="16838"/>
      <w:pgMar w:top="1270" w:right="1418" w:bottom="1985" w:left="1418"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CA18C" w14:textId="77777777" w:rsidR="007900D2" w:rsidRDefault="007900D2" w:rsidP="00D24534">
      <w:pPr>
        <w:spacing w:after="0" w:line="240" w:lineRule="auto"/>
      </w:pPr>
      <w:r>
        <w:separator/>
      </w:r>
    </w:p>
  </w:endnote>
  <w:endnote w:type="continuationSeparator" w:id="0">
    <w:p w14:paraId="486FDEC7" w14:textId="77777777" w:rsidR="007900D2" w:rsidRDefault="007900D2" w:rsidP="00D245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E78B2" w14:textId="4A4139FF" w:rsidR="002D5533" w:rsidRDefault="002D5533">
    <w:r>
      <w:rPr>
        <w:noProof/>
      </w:rPr>
      <mc:AlternateContent>
        <mc:Choice Requires="wps">
          <w:drawing>
            <wp:anchor distT="0" distB="0" distL="114300" distR="114300" simplePos="0" relativeHeight="251661312" behindDoc="0" locked="0" layoutInCell="1" allowOverlap="1" wp14:anchorId="6A15FAC1" wp14:editId="6841AAAF">
              <wp:simplePos x="0" y="0"/>
              <wp:positionH relativeFrom="page">
                <wp:posOffset>899160</wp:posOffset>
              </wp:positionH>
              <wp:positionV relativeFrom="page">
                <wp:posOffset>10048240</wp:posOffset>
              </wp:positionV>
              <wp:extent cx="5760720" cy="0"/>
              <wp:effectExtent l="0" t="0" r="0" b="0"/>
              <wp:wrapNone/>
              <wp:docPr id="1762518321" name="Rett linje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7607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CCC3FF" id="Rett linje 2" o:spid="_x0000_s1026" alt="&quot;&quot;" style="position:absolute;z-index:25166131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70.8pt,791.2pt" to="524.4pt,79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" strokecolor="black [3213]" strokeweight=".5pt">
              <v:stroke joinstyle="miter"/>
              <w10:wrap anchorx="page" anchory="page"/>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25872" w14:textId="77777777" w:rsidR="00394A54" w:rsidRDefault="00394A54">
    <w:pPr>
      <w:pStyle w:val="Bunn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25402" w14:textId="6B106C96" w:rsidR="00D24534" w:rsidRDefault="00D24534">
    <w:pPr>
      <w:pStyle w:val="Bunntekst"/>
    </w:pPr>
    <w:r>
      <w:rPr>
        <w:noProof/>
      </w:rPr>
      <mc:AlternateContent>
        <mc:Choice Requires="wps">
          <w:drawing>
            <wp:anchor distT="0" distB="0" distL="114300" distR="114300" simplePos="0" relativeHeight="251658240" behindDoc="0" locked="0" layoutInCell="1" allowOverlap="1" wp14:anchorId="2D4D7B69" wp14:editId="1084303B">
              <wp:simplePos x="0" y="0"/>
              <wp:positionH relativeFrom="page">
                <wp:posOffset>899160</wp:posOffset>
              </wp:positionH>
              <wp:positionV relativeFrom="page">
                <wp:posOffset>10048240</wp:posOffset>
              </wp:positionV>
              <wp:extent cx="5760720" cy="0"/>
              <wp:effectExtent l="0" t="0" r="0" b="0"/>
              <wp:wrapNone/>
              <wp:docPr id="23" name="Rett linje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7607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025E6B0" id="Rett linje 23" o:spid="_x0000_s1026" alt="&quot;&quot;" style="position:absolute;z-index:25165824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70.8pt,791.2pt" to="524.4pt,79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" strokecolor="black [3213]" strokeweight=".5pt">
              <v:stroke joinstyle="miter"/>
              <w10:wrap anchorx="page" anchory="page"/>
            </v:line>
          </w:pict>
        </mc:Fallback>
      </mc:AlternateContent>
    </w:r>
    <w:r w:rsidR="00D329E5">
      <w:rPr>
        <w:rFonts w:cstheme="minorHAnsi"/>
      </w:rPr>
      <w:t>Prosjekt Gruppe 10</w:t>
    </w:r>
    <w:r>
      <w:tab/>
    </w:r>
    <w:r w:rsidRPr="00D24534">
      <w:rPr>
        <w:sz w:val="18"/>
        <w:szCs w:val="18"/>
      </w:rPr>
      <w:fldChar w:fldCharType="begin"/>
    </w:r>
    <w:r w:rsidRPr="00D24534">
      <w:rPr>
        <w:sz w:val="18"/>
        <w:szCs w:val="18"/>
      </w:rPr>
      <w:instrText xml:space="preserve"> page </w:instrText>
    </w:r>
    <w:r w:rsidRPr="00D24534">
      <w:rPr>
        <w:sz w:val="18"/>
        <w:szCs w:val="18"/>
      </w:rPr>
      <w:fldChar w:fldCharType="separate"/>
    </w:r>
    <w:r w:rsidRPr="00D24534">
      <w:rPr>
        <w:noProof/>
        <w:sz w:val="18"/>
        <w:szCs w:val="18"/>
      </w:rPr>
      <w:t>1</w:t>
    </w:r>
    <w:r w:rsidRPr="00D24534">
      <w:rPr>
        <w:sz w:val="18"/>
        <w:szCs w:val="18"/>
      </w:rPr>
      <w:fldChar w:fldCharType="end"/>
    </w:r>
    <w:r>
      <w:tab/>
    </w:r>
    <w:r w:rsidR="00827FC4">
      <w:rPr>
        <w:rFonts w:cstheme="minorHAnsi"/>
      </w:rPr>
      <w:t>2024 Vår</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C247C" w14:textId="77777777" w:rsidR="00394A54" w:rsidRDefault="00394A5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19CD6" w14:textId="77777777" w:rsidR="007900D2" w:rsidRDefault="007900D2" w:rsidP="00DD56B4">
      <w:pPr>
        <w:spacing w:after="360" w:line="240" w:lineRule="auto"/>
      </w:pPr>
      <w:r>
        <w:t>____________</w:t>
      </w:r>
    </w:p>
  </w:footnote>
  <w:footnote w:type="continuationSeparator" w:id="0">
    <w:p w14:paraId="1DF9A49E" w14:textId="77777777" w:rsidR="007900D2" w:rsidRDefault="007900D2" w:rsidP="00D245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86BEF" w14:textId="77777777" w:rsidR="00394A54" w:rsidRDefault="00394A54">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6074F" w14:textId="77777777" w:rsidR="00394A54" w:rsidRDefault="00394A54">
    <w:pPr>
      <w:pStyle w:val="Top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F43E3" w14:textId="77777777" w:rsidR="00352086" w:rsidRDefault="00394A54">
    <w:pPr>
      <w:pStyle w:val="Topptekst"/>
    </w:pPr>
    <w:r>
      <w:rPr>
        <w:noProof/>
      </w:rPr>
      <w:drawing>
        <wp:anchor distT="0" distB="0" distL="114300" distR="114300" simplePos="0" relativeHeight="251657215" behindDoc="0" locked="0" layoutInCell="1" allowOverlap="1" wp14:anchorId="3A3B0D0B" wp14:editId="06702F06">
          <wp:simplePos x="0" y="0"/>
          <wp:positionH relativeFrom="page">
            <wp:posOffset>0</wp:posOffset>
          </wp:positionH>
          <wp:positionV relativeFrom="page">
            <wp:posOffset>0</wp:posOffset>
          </wp:positionV>
          <wp:extent cx="7559675" cy="4436745"/>
          <wp:effectExtent l="0" t="0" r="3175" b="1905"/>
          <wp:wrapNone/>
          <wp:docPr id="395" name="Grafikk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Grafikk 165"/>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559675" cy="4436745"/>
                  </a:xfrm>
                  <a:prstGeom prst="rect">
                    <a:avLst/>
                  </a:prstGeom>
                </pic:spPr>
              </pic:pic>
            </a:graphicData>
          </a:graphic>
          <wp14:sizeRelH relativeFrom="margin">
            <wp14:pctWidth>0</wp14:pctWidth>
          </wp14:sizeRelH>
          <wp14:sizeRelV relativeFrom="margin">
            <wp14:pctHeight>0</wp14:pctHeight>
          </wp14:sizeRelV>
        </wp:anchor>
      </w:drawing>
    </w:r>
    <w:r w:rsidR="00352086">
      <w:rPr>
        <w:noProof/>
      </w:rPr>
      <w:drawing>
        <wp:anchor distT="0" distB="0" distL="114300" distR="114300" simplePos="0" relativeHeight="251659264" behindDoc="0" locked="0" layoutInCell="1" allowOverlap="1" wp14:anchorId="18C8AC5C" wp14:editId="6588FB38">
          <wp:simplePos x="0" y="0"/>
          <wp:positionH relativeFrom="page">
            <wp:posOffset>899795</wp:posOffset>
          </wp:positionH>
          <wp:positionV relativeFrom="page">
            <wp:posOffset>899795</wp:posOffset>
          </wp:positionV>
          <wp:extent cx="1616075" cy="368935"/>
          <wp:effectExtent l="0" t="0" r="3175" b="0"/>
          <wp:wrapNone/>
          <wp:docPr id="396" name="Grafikk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616075" cy="36893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B49A7"/>
    <w:multiLevelType w:val="hybridMultilevel"/>
    <w:tmpl w:val="3E5A8BD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40BA7037"/>
    <w:multiLevelType w:val="multilevel"/>
    <w:tmpl w:val="76E47E08"/>
    <w:lvl w:ilvl="0">
      <w:start w:val="1"/>
      <w:numFmt w:val="decimal"/>
      <w:pStyle w:val="Overskrift1"/>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num w:numId="1" w16cid:durableId="1145856644">
    <w:abstractNumId w:val="1"/>
  </w:num>
  <w:num w:numId="2" w16cid:durableId="2117091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533"/>
    <w:rsid w:val="000062C3"/>
    <w:rsid w:val="00010A5C"/>
    <w:rsid w:val="000170A4"/>
    <w:rsid w:val="00072134"/>
    <w:rsid w:val="000816FB"/>
    <w:rsid w:val="00090BAB"/>
    <w:rsid w:val="00093248"/>
    <w:rsid w:val="000A21B1"/>
    <w:rsid w:val="000B7278"/>
    <w:rsid w:val="000B7420"/>
    <w:rsid w:val="000C399E"/>
    <w:rsid w:val="00144633"/>
    <w:rsid w:val="001557DC"/>
    <w:rsid w:val="00173CE4"/>
    <w:rsid w:val="00220413"/>
    <w:rsid w:val="00225F64"/>
    <w:rsid w:val="00262434"/>
    <w:rsid w:val="002638A7"/>
    <w:rsid w:val="002820F9"/>
    <w:rsid w:val="002A0072"/>
    <w:rsid w:val="002B0946"/>
    <w:rsid w:val="002D5533"/>
    <w:rsid w:val="002D572B"/>
    <w:rsid w:val="00331AF0"/>
    <w:rsid w:val="00352086"/>
    <w:rsid w:val="00362573"/>
    <w:rsid w:val="003645F4"/>
    <w:rsid w:val="003866C9"/>
    <w:rsid w:val="00394A54"/>
    <w:rsid w:val="003B6327"/>
    <w:rsid w:val="003F4896"/>
    <w:rsid w:val="004A5141"/>
    <w:rsid w:val="005B3930"/>
    <w:rsid w:val="005B3D1F"/>
    <w:rsid w:val="005F1CC9"/>
    <w:rsid w:val="005F736E"/>
    <w:rsid w:val="006909F8"/>
    <w:rsid w:val="006B2FD5"/>
    <w:rsid w:val="006D3BCD"/>
    <w:rsid w:val="00703BD2"/>
    <w:rsid w:val="00704B9A"/>
    <w:rsid w:val="007154D5"/>
    <w:rsid w:val="00747C01"/>
    <w:rsid w:val="007520F5"/>
    <w:rsid w:val="00756591"/>
    <w:rsid w:val="00770FDB"/>
    <w:rsid w:val="0077678A"/>
    <w:rsid w:val="007900D2"/>
    <w:rsid w:val="007D48AF"/>
    <w:rsid w:val="007F5A6E"/>
    <w:rsid w:val="007F7771"/>
    <w:rsid w:val="0081098B"/>
    <w:rsid w:val="00826B27"/>
    <w:rsid w:val="00827FC4"/>
    <w:rsid w:val="00897B9D"/>
    <w:rsid w:val="008A2E46"/>
    <w:rsid w:val="00921168"/>
    <w:rsid w:val="009234A4"/>
    <w:rsid w:val="00924817"/>
    <w:rsid w:val="00957A86"/>
    <w:rsid w:val="009609A4"/>
    <w:rsid w:val="009654D2"/>
    <w:rsid w:val="00967209"/>
    <w:rsid w:val="009777B0"/>
    <w:rsid w:val="009869D9"/>
    <w:rsid w:val="00987169"/>
    <w:rsid w:val="00994B61"/>
    <w:rsid w:val="009A1AA8"/>
    <w:rsid w:val="009A7B8A"/>
    <w:rsid w:val="009B7F1D"/>
    <w:rsid w:val="009E26FE"/>
    <w:rsid w:val="00A33276"/>
    <w:rsid w:val="00A35A23"/>
    <w:rsid w:val="00AA3A6F"/>
    <w:rsid w:val="00AD771F"/>
    <w:rsid w:val="00B0273A"/>
    <w:rsid w:val="00B13434"/>
    <w:rsid w:val="00B32598"/>
    <w:rsid w:val="00B50060"/>
    <w:rsid w:val="00B86A4A"/>
    <w:rsid w:val="00B87CE8"/>
    <w:rsid w:val="00BB59E2"/>
    <w:rsid w:val="00BC4BC5"/>
    <w:rsid w:val="00BE737B"/>
    <w:rsid w:val="00C16E59"/>
    <w:rsid w:val="00C63DE0"/>
    <w:rsid w:val="00C853AB"/>
    <w:rsid w:val="00D009A6"/>
    <w:rsid w:val="00D01EDC"/>
    <w:rsid w:val="00D06394"/>
    <w:rsid w:val="00D24534"/>
    <w:rsid w:val="00D25B64"/>
    <w:rsid w:val="00D329E5"/>
    <w:rsid w:val="00D613DB"/>
    <w:rsid w:val="00D80B9C"/>
    <w:rsid w:val="00D94493"/>
    <w:rsid w:val="00DA56A3"/>
    <w:rsid w:val="00DD56B4"/>
    <w:rsid w:val="00DD659A"/>
    <w:rsid w:val="00E203B2"/>
    <w:rsid w:val="00E503F2"/>
    <w:rsid w:val="00E507BD"/>
    <w:rsid w:val="00E74055"/>
    <w:rsid w:val="00EA373D"/>
    <w:rsid w:val="00EA4E56"/>
    <w:rsid w:val="00EA57AD"/>
    <w:rsid w:val="00EB45B5"/>
    <w:rsid w:val="00F10621"/>
    <w:rsid w:val="00F30FF6"/>
    <w:rsid w:val="00F4745C"/>
    <w:rsid w:val="00F76188"/>
    <w:rsid w:val="00F91603"/>
    <w:rsid w:val="00FA07F7"/>
    <w:rsid w:val="00FB031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429A12"/>
  <w15:chartTrackingRefBased/>
  <w15:docId w15:val="{897D7BF8-BD1E-4A04-BB49-A7B2F5E22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qFormat/>
    <w:rsid w:val="00987169"/>
    <w:pPr>
      <w:spacing w:after="460" w:line="300" w:lineRule="auto"/>
    </w:pPr>
  </w:style>
  <w:style w:type="paragraph" w:styleId="Overskrift1">
    <w:name w:val="heading 1"/>
    <w:basedOn w:val="Normal"/>
    <w:next w:val="Normal"/>
    <w:link w:val="Overskrift1Tegn"/>
    <w:uiPriority w:val="9"/>
    <w:qFormat/>
    <w:rsid w:val="00DD659A"/>
    <w:pPr>
      <w:keepNext/>
      <w:keepLines/>
      <w:numPr>
        <w:numId w:val="1"/>
      </w:numPr>
      <w:spacing w:line="600" w:lineRule="atLeast"/>
      <w:ind w:left="0" w:firstLine="0"/>
      <w:outlineLvl w:val="0"/>
    </w:pPr>
    <w:rPr>
      <w:rFonts w:asciiTheme="majorHAnsi" w:eastAsiaTheme="majorEastAsia" w:hAnsiTheme="majorHAnsi" w:cstheme="majorBidi"/>
      <w:color w:val="000000" w:themeColor="text1"/>
      <w:spacing w:val="-5"/>
      <w:sz w:val="48"/>
      <w:szCs w:val="32"/>
    </w:rPr>
  </w:style>
  <w:style w:type="paragraph" w:styleId="Overskrift2">
    <w:name w:val="heading 2"/>
    <w:basedOn w:val="Normal"/>
    <w:next w:val="Normal"/>
    <w:link w:val="Overskrift2Tegn"/>
    <w:uiPriority w:val="9"/>
    <w:qFormat/>
    <w:rsid w:val="003645F4"/>
    <w:pPr>
      <w:keepNext/>
      <w:keepLines/>
      <w:spacing w:line="480" w:lineRule="atLeast"/>
      <w:outlineLvl w:val="1"/>
    </w:pPr>
    <w:rPr>
      <w:rFonts w:asciiTheme="majorHAnsi" w:eastAsiaTheme="majorEastAsia" w:hAnsiTheme="majorHAnsi" w:cstheme="majorBidi"/>
      <w:color w:val="000000" w:themeColor="text1"/>
      <w:sz w:val="36"/>
      <w:szCs w:val="26"/>
    </w:rPr>
  </w:style>
  <w:style w:type="paragraph" w:styleId="Overskrift3">
    <w:name w:val="heading 3"/>
    <w:basedOn w:val="Normal"/>
    <w:next w:val="Normal"/>
    <w:link w:val="Overskrift3Tegn"/>
    <w:uiPriority w:val="9"/>
    <w:qFormat/>
    <w:rsid w:val="003645F4"/>
    <w:pPr>
      <w:keepNext/>
      <w:keepLines/>
      <w:spacing w:line="360" w:lineRule="atLeast"/>
      <w:outlineLvl w:val="2"/>
    </w:pPr>
    <w:rPr>
      <w:rFonts w:asciiTheme="majorHAnsi" w:eastAsiaTheme="majorEastAsia" w:hAnsiTheme="majorHAnsi" w:cstheme="majorBidi"/>
      <w:b/>
      <w:color w:val="000000" w:themeColor="text1"/>
      <w:sz w:val="26"/>
      <w:szCs w:val="24"/>
    </w:rPr>
  </w:style>
  <w:style w:type="paragraph" w:styleId="Overskrift4">
    <w:name w:val="heading 4"/>
    <w:basedOn w:val="Normal"/>
    <w:next w:val="Normal"/>
    <w:link w:val="Overskrift4Tegn"/>
    <w:uiPriority w:val="9"/>
    <w:qFormat/>
    <w:rsid w:val="00967209"/>
    <w:pPr>
      <w:keepNext/>
      <w:keepLines/>
      <w:spacing w:after="0" w:line="320" w:lineRule="atLeast"/>
      <w:outlineLvl w:val="3"/>
    </w:pPr>
    <w:rPr>
      <w:rFonts w:asciiTheme="majorHAnsi" w:eastAsiaTheme="majorEastAsia" w:hAnsiTheme="majorHAnsi" w:cstheme="majorBidi"/>
      <w:iCs/>
      <w:color w:val="000000" w:themeColor="text1"/>
      <w:sz w:val="24"/>
    </w:rPr>
  </w:style>
  <w:style w:type="paragraph" w:styleId="Overskrift5">
    <w:name w:val="heading 5"/>
    <w:basedOn w:val="Normal"/>
    <w:next w:val="Normal"/>
    <w:link w:val="Overskrift5Tegn"/>
    <w:uiPriority w:val="9"/>
    <w:semiHidden/>
    <w:qFormat/>
    <w:rsid w:val="00704B9A"/>
    <w:pPr>
      <w:keepNext/>
      <w:keepLines/>
      <w:numPr>
        <w:ilvl w:val="4"/>
        <w:numId w:val="1"/>
      </w:numPr>
      <w:spacing w:before="40" w:after="0"/>
      <w:outlineLvl w:val="4"/>
    </w:pPr>
    <w:rPr>
      <w:rFonts w:asciiTheme="majorHAnsi" w:eastAsiaTheme="majorEastAsia" w:hAnsiTheme="majorHAnsi" w:cstheme="majorBidi"/>
      <w:color w:val="5900B3" w:themeColor="accent1" w:themeShade="BF"/>
    </w:rPr>
  </w:style>
  <w:style w:type="paragraph" w:styleId="Overskrift6">
    <w:name w:val="heading 6"/>
    <w:basedOn w:val="Normal"/>
    <w:next w:val="Normal"/>
    <w:link w:val="Overskrift6Tegn"/>
    <w:uiPriority w:val="9"/>
    <w:semiHidden/>
    <w:qFormat/>
    <w:rsid w:val="00704B9A"/>
    <w:pPr>
      <w:keepNext/>
      <w:keepLines/>
      <w:numPr>
        <w:ilvl w:val="5"/>
        <w:numId w:val="1"/>
      </w:numPr>
      <w:spacing w:before="40" w:after="0"/>
      <w:outlineLvl w:val="5"/>
    </w:pPr>
    <w:rPr>
      <w:rFonts w:asciiTheme="majorHAnsi" w:eastAsiaTheme="majorEastAsia" w:hAnsiTheme="majorHAnsi" w:cstheme="majorBidi"/>
      <w:color w:val="3B0077" w:themeColor="accent1" w:themeShade="7F"/>
    </w:rPr>
  </w:style>
  <w:style w:type="paragraph" w:styleId="Overskrift7">
    <w:name w:val="heading 7"/>
    <w:basedOn w:val="Normal"/>
    <w:next w:val="Normal"/>
    <w:link w:val="Overskrift7Tegn"/>
    <w:uiPriority w:val="9"/>
    <w:semiHidden/>
    <w:qFormat/>
    <w:rsid w:val="00704B9A"/>
    <w:pPr>
      <w:keepNext/>
      <w:keepLines/>
      <w:numPr>
        <w:ilvl w:val="6"/>
        <w:numId w:val="1"/>
      </w:numPr>
      <w:spacing w:before="40" w:after="0"/>
      <w:outlineLvl w:val="6"/>
    </w:pPr>
    <w:rPr>
      <w:rFonts w:asciiTheme="majorHAnsi" w:eastAsiaTheme="majorEastAsia" w:hAnsiTheme="majorHAnsi" w:cstheme="majorBidi"/>
      <w:i/>
      <w:iCs/>
      <w:color w:val="3B0077" w:themeColor="accent1" w:themeShade="7F"/>
    </w:rPr>
  </w:style>
  <w:style w:type="paragraph" w:styleId="Overskrift8">
    <w:name w:val="heading 8"/>
    <w:basedOn w:val="Normal"/>
    <w:next w:val="Normal"/>
    <w:link w:val="Overskrift8Tegn"/>
    <w:uiPriority w:val="9"/>
    <w:semiHidden/>
    <w:qFormat/>
    <w:rsid w:val="00704B9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qFormat/>
    <w:rsid w:val="00704B9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semiHidden/>
    <w:rsid w:val="00D24534"/>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semiHidden/>
    <w:rsid w:val="00D24534"/>
  </w:style>
  <w:style w:type="paragraph" w:styleId="Bunntekst">
    <w:name w:val="footer"/>
    <w:basedOn w:val="Normal"/>
    <w:link w:val="BunntekstTegn"/>
    <w:uiPriority w:val="99"/>
    <w:semiHidden/>
    <w:rsid w:val="00D24534"/>
    <w:pPr>
      <w:tabs>
        <w:tab w:val="center" w:pos="4536"/>
        <w:tab w:val="right" w:pos="9072"/>
      </w:tabs>
      <w:spacing w:after="0" w:line="240" w:lineRule="auto"/>
    </w:pPr>
    <w:rPr>
      <w:sz w:val="16"/>
    </w:rPr>
  </w:style>
  <w:style w:type="character" w:customStyle="1" w:styleId="BunntekstTegn">
    <w:name w:val="Bunntekst Tegn"/>
    <w:basedOn w:val="Standardskriftforavsnitt"/>
    <w:link w:val="Bunntekst"/>
    <w:uiPriority w:val="99"/>
    <w:semiHidden/>
    <w:rsid w:val="00D24534"/>
    <w:rPr>
      <w:sz w:val="16"/>
    </w:rPr>
  </w:style>
  <w:style w:type="character" w:customStyle="1" w:styleId="Overskrift1Tegn">
    <w:name w:val="Overskrift 1 Tegn"/>
    <w:basedOn w:val="Standardskriftforavsnitt"/>
    <w:link w:val="Overskrift1"/>
    <w:uiPriority w:val="9"/>
    <w:rsid w:val="00DD659A"/>
    <w:rPr>
      <w:rFonts w:asciiTheme="majorHAnsi" w:eastAsiaTheme="majorEastAsia" w:hAnsiTheme="majorHAnsi" w:cstheme="majorBidi"/>
      <w:color w:val="000000" w:themeColor="text1"/>
      <w:spacing w:val="-5"/>
      <w:sz w:val="48"/>
      <w:szCs w:val="32"/>
    </w:rPr>
  </w:style>
  <w:style w:type="character" w:customStyle="1" w:styleId="Overskrift2Tegn">
    <w:name w:val="Overskrift 2 Tegn"/>
    <w:basedOn w:val="Standardskriftforavsnitt"/>
    <w:link w:val="Overskrift2"/>
    <w:uiPriority w:val="9"/>
    <w:rsid w:val="003645F4"/>
    <w:rPr>
      <w:rFonts w:asciiTheme="majorHAnsi" w:eastAsiaTheme="majorEastAsia" w:hAnsiTheme="majorHAnsi" w:cstheme="majorBidi"/>
      <w:color w:val="000000" w:themeColor="text1"/>
      <w:sz w:val="36"/>
      <w:szCs w:val="26"/>
    </w:rPr>
  </w:style>
  <w:style w:type="character" w:customStyle="1" w:styleId="Overskrift3Tegn">
    <w:name w:val="Overskrift 3 Tegn"/>
    <w:basedOn w:val="Standardskriftforavsnitt"/>
    <w:link w:val="Overskrift3"/>
    <w:uiPriority w:val="9"/>
    <w:rsid w:val="003645F4"/>
    <w:rPr>
      <w:rFonts w:asciiTheme="majorHAnsi" w:eastAsiaTheme="majorEastAsia" w:hAnsiTheme="majorHAnsi" w:cstheme="majorBidi"/>
      <w:b/>
      <w:color w:val="000000" w:themeColor="text1"/>
      <w:sz w:val="26"/>
      <w:szCs w:val="24"/>
    </w:rPr>
  </w:style>
  <w:style w:type="character" w:customStyle="1" w:styleId="Overskrift4Tegn">
    <w:name w:val="Overskrift 4 Tegn"/>
    <w:basedOn w:val="Standardskriftforavsnitt"/>
    <w:link w:val="Overskrift4"/>
    <w:uiPriority w:val="9"/>
    <w:rsid w:val="00D24534"/>
    <w:rPr>
      <w:rFonts w:asciiTheme="majorHAnsi" w:eastAsiaTheme="majorEastAsia" w:hAnsiTheme="majorHAnsi" w:cstheme="majorBidi"/>
      <w:iCs/>
      <w:color w:val="000000" w:themeColor="text1"/>
      <w:sz w:val="24"/>
    </w:rPr>
  </w:style>
  <w:style w:type="paragraph" w:styleId="Fotnotetekst">
    <w:name w:val="footnote text"/>
    <w:basedOn w:val="Normal"/>
    <w:link w:val="FotnotetekstTegn"/>
    <w:uiPriority w:val="99"/>
    <w:semiHidden/>
    <w:rsid w:val="00DD56B4"/>
    <w:pPr>
      <w:spacing w:after="0" w:line="240" w:lineRule="auto"/>
    </w:pPr>
    <w:rPr>
      <w:sz w:val="16"/>
      <w:szCs w:val="20"/>
    </w:rPr>
  </w:style>
  <w:style w:type="character" w:customStyle="1" w:styleId="FotnotetekstTegn">
    <w:name w:val="Fotnotetekst Tegn"/>
    <w:basedOn w:val="Standardskriftforavsnitt"/>
    <w:link w:val="Fotnotetekst"/>
    <w:uiPriority w:val="99"/>
    <w:semiHidden/>
    <w:rsid w:val="00DD56B4"/>
    <w:rPr>
      <w:sz w:val="16"/>
      <w:szCs w:val="20"/>
    </w:rPr>
  </w:style>
  <w:style w:type="character" w:styleId="Fotnotereferanse">
    <w:name w:val="footnote reference"/>
    <w:basedOn w:val="Standardskriftforavsnitt"/>
    <w:uiPriority w:val="99"/>
    <w:semiHidden/>
    <w:rsid w:val="007F5A6E"/>
    <w:rPr>
      <w:vertAlign w:val="superscript"/>
    </w:rPr>
  </w:style>
  <w:style w:type="table" w:styleId="Tabellrutenett">
    <w:name w:val="Table Grid"/>
    <w:basedOn w:val="Vanligtabell"/>
    <w:uiPriority w:val="39"/>
    <w:rsid w:val="00B87CE8"/>
    <w:pPr>
      <w:spacing w:after="0" w:line="240" w:lineRule="auto"/>
    </w:pPr>
    <w:tblPr>
      <w:tblBorders>
        <w:top w:val="single" w:sz="4" w:space="0" w:color="1D1D1B"/>
        <w:left w:val="single" w:sz="4" w:space="0" w:color="1D1D1B"/>
        <w:bottom w:val="single" w:sz="4" w:space="0" w:color="1D1D1B"/>
        <w:right w:val="single" w:sz="4" w:space="0" w:color="1D1D1B"/>
        <w:insideH w:val="single" w:sz="4" w:space="0" w:color="1D1D1B"/>
        <w:insideV w:val="single" w:sz="4" w:space="0" w:color="1D1D1B"/>
      </w:tblBorders>
    </w:tblPr>
  </w:style>
  <w:style w:type="paragraph" w:styleId="Tittel">
    <w:name w:val="Title"/>
    <w:basedOn w:val="Normal"/>
    <w:next w:val="Normal"/>
    <w:link w:val="TittelTegn"/>
    <w:uiPriority w:val="10"/>
    <w:qFormat/>
    <w:rsid w:val="00352086"/>
    <w:pPr>
      <w:framePr w:hSpace="142" w:wrap="around" w:vAnchor="page" w:hAnchor="text" w:y="10916"/>
      <w:spacing w:after="500" w:line="240" w:lineRule="auto"/>
      <w:contextualSpacing/>
      <w:suppressOverlap/>
    </w:pPr>
    <w:rPr>
      <w:rFonts w:ascii="Times New Roman" w:eastAsiaTheme="majorEastAsia" w:hAnsi="Times New Roman" w:cstheme="majorBidi"/>
      <w:kern w:val="28"/>
      <w:sz w:val="60"/>
      <w:szCs w:val="56"/>
    </w:rPr>
  </w:style>
  <w:style w:type="character" w:customStyle="1" w:styleId="TittelTegn">
    <w:name w:val="Tittel Tegn"/>
    <w:basedOn w:val="Standardskriftforavsnitt"/>
    <w:link w:val="Tittel"/>
    <w:uiPriority w:val="10"/>
    <w:rsid w:val="00352086"/>
    <w:rPr>
      <w:rFonts w:ascii="Times New Roman" w:eastAsiaTheme="majorEastAsia" w:hAnsi="Times New Roman" w:cstheme="majorBidi"/>
      <w:kern w:val="28"/>
      <w:sz w:val="60"/>
      <w:szCs w:val="56"/>
    </w:rPr>
  </w:style>
  <w:style w:type="paragraph" w:styleId="Undertittel">
    <w:name w:val="Subtitle"/>
    <w:basedOn w:val="Normal"/>
    <w:next w:val="Normal"/>
    <w:link w:val="UndertittelTegn"/>
    <w:uiPriority w:val="11"/>
    <w:qFormat/>
    <w:rsid w:val="00352086"/>
    <w:pPr>
      <w:numPr>
        <w:ilvl w:val="1"/>
      </w:numPr>
      <w:spacing w:after="160"/>
    </w:pPr>
    <w:rPr>
      <w:rFonts w:eastAsiaTheme="minorEastAsia"/>
      <w:color w:val="000000" w:themeColor="text1"/>
      <w:sz w:val="28"/>
    </w:rPr>
  </w:style>
  <w:style w:type="character" w:customStyle="1" w:styleId="UndertittelTegn">
    <w:name w:val="Undertittel Tegn"/>
    <w:basedOn w:val="Standardskriftforavsnitt"/>
    <w:link w:val="Undertittel"/>
    <w:uiPriority w:val="11"/>
    <w:rsid w:val="00352086"/>
    <w:rPr>
      <w:rFonts w:eastAsiaTheme="minorEastAsia"/>
      <w:color w:val="000000" w:themeColor="text1"/>
      <w:sz w:val="28"/>
    </w:rPr>
  </w:style>
  <w:style w:type="character" w:styleId="Plassholdertekst">
    <w:name w:val="Placeholder Text"/>
    <w:basedOn w:val="Standardskriftforavsnitt"/>
    <w:uiPriority w:val="99"/>
    <w:semiHidden/>
    <w:rsid w:val="00AD771F"/>
    <w:rPr>
      <w:color w:val="808080"/>
    </w:rPr>
  </w:style>
  <w:style w:type="paragraph" w:styleId="Overskriftforinnholdsfortegnelse">
    <w:name w:val="TOC Heading"/>
    <w:basedOn w:val="Overskrift1"/>
    <w:next w:val="Normal"/>
    <w:uiPriority w:val="39"/>
    <w:unhideWhenUsed/>
    <w:qFormat/>
    <w:rsid w:val="00220413"/>
    <w:pPr>
      <w:numPr>
        <w:numId w:val="0"/>
      </w:numPr>
      <w:spacing w:after="1640"/>
      <w:outlineLvl w:val="9"/>
    </w:pPr>
    <w:rPr>
      <w:spacing w:val="0"/>
      <w:lang w:eastAsia="nb-NO"/>
    </w:rPr>
  </w:style>
  <w:style w:type="paragraph" w:styleId="INNH1">
    <w:name w:val="toc 1"/>
    <w:basedOn w:val="Normal"/>
    <w:next w:val="Normal"/>
    <w:autoRedefine/>
    <w:uiPriority w:val="39"/>
    <w:rsid w:val="00C853AB"/>
    <w:pPr>
      <w:pBdr>
        <w:bottom w:val="single" w:sz="4" w:space="1" w:color="auto"/>
        <w:between w:val="single" w:sz="4" w:space="1" w:color="auto"/>
      </w:pBdr>
      <w:tabs>
        <w:tab w:val="right" w:pos="9062"/>
      </w:tabs>
      <w:spacing w:before="320" w:after="40" w:line="240" w:lineRule="auto"/>
    </w:pPr>
    <w:rPr>
      <w:b/>
      <w:noProof/>
    </w:rPr>
  </w:style>
  <w:style w:type="character" w:styleId="Hyperkobling">
    <w:name w:val="Hyperlink"/>
    <w:basedOn w:val="Standardskriftforavsnitt"/>
    <w:uiPriority w:val="99"/>
    <w:unhideWhenUsed/>
    <w:rsid w:val="00994B61"/>
    <w:rPr>
      <w:color w:val="7800EF"/>
      <w:u w:val="single"/>
    </w:rPr>
  </w:style>
  <w:style w:type="paragraph" w:styleId="INNH2">
    <w:name w:val="toc 2"/>
    <w:basedOn w:val="Normal"/>
    <w:next w:val="Normal"/>
    <w:autoRedefine/>
    <w:uiPriority w:val="39"/>
    <w:rsid w:val="00C853AB"/>
    <w:pPr>
      <w:tabs>
        <w:tab w:val="right" w:pos="9062"/>
      </w:tabs>
      <w:spacing w:before="180" w:after="100"/>
    </w:pPr>
  </w:style>
  <w:style w:type="paragraph" w:styleId="INNH3">
    <w:name w:val="toc 3"/>
    <w:basedOn w:val="Normal"/>
    <w:next w:val="Normal"/>
    <w:autoRedefine/>
    <w:uiPriority w:val="39"/>
    <w:rsid w:val="00704B9A"/>
    <w:pPr>
      <w:spacing w:after="100"/>
    </w:pPr>
  </w:style>
  <w:style w:type="paragraph" w:customStyle="1" w:styleId="UnummerertOverskrift1">
    <w:name w:val="Unummerert Overskrift 1"/>
    <w:basedOn w:val="Overskrift1"/>
    <w:next w:val="Normal"/>
    <w:qFormat/>
    <w:rsid w:val="00704B9A"/>
    <w:pPr>
      <w:numPr>
        <w:numId w:val="0"/>
      </w:numPr>
    </w:pPr>
  </w:style>
  <w:style w:type="character" w:customStyle="1" w:styleId="Overskrift5Tegn">
    <w:name w:val="Overskrift 5 Tegn"/>
    <w:basedOn w:val="Standardskriftforavsnitt"/>
    <w:link w:val="Overskrift5"/>
    <w:uiPriority w:val="9"/>
    <w:semiHidden/>
    <w:rsid w:val="00704B9A"/>
    <w:rPr>
      <w:rFonts w:asciiTheme="majorHAnsi" w:eastAsiaTheme="majorEastAsia" w:hAnsiTheme="majorHAnsi" w:cstheme="majorBidi"/>
      <w:color w:val="5900B3" w:themeColor="accent1" w:themeShade="BF"/>
    </w:rPr>
  </w:style>
  <w:style w:type="character" w:customStyle="1" w:styleId="Overskrift6Tegn">
    <w:name w:val="Overskrift 6 Tegn"/>
    <w:basedOn w:val="Standardskriftforavsnitt"/>
    <w:link w:val="Overskrift6"/>
    <w:uiPriority w:val="9"/>
    <w:semiHidden/>
    <w:rsid w:val="00704B9A"/>
    <w:rPr>
      <w:rFonts w:asciiTheme="majorHAnsi" w:eastAsiaTheme="majorEastAsia" w:hAnsiTheme="majorHAnsi" w:cstheme="majorBidi"/>
      <w:color w:val="3B0077" w:themeColor="accent1" w:themeShade="7F"/>
    </w:rPr>
  </w:style>
  <w:style w:type="character" w:customStyle="1" w:styleId="Overskrift7Tegn">
    <w:name w:val="Overskrift 7 Tegn"/>
    <w:basedOn w:val="Standardskriftforavsnitt"/>
    <w:link w:val="Overskrift7"/>
    <w:uiPriority w:val="9"/>
    <w:semiHidden/>
    <w:rsid w:val="00704B9A"/>
    <w:rPr>
      <w:rFonts w:asciiTheme="majorHAnsi" w:eastAsiaTheme="majorEastAsia" w:hAnsiTheme="majorHAnsi" w:cstheme="majorBidi"/>
      <w:i/>
      <w:iCs/>
      <w:color w:val="3B0077" w:themeColor="accent1" w:themeShade="7F"/>
    </w:rPr>
  </w:style>
  <w:style w:type="character" w:customStyle="1" w:styleId="Overskrift8Tegn">
    <w:name w:val="Overskrift 8 Tegn"/>
    <w:basedOn w:val="Standardskriftforavsnitt"/>
    <w:link w:val="Overskrift8"/>
    <w:uiPriority w:val="9"/>
    <w:semiHidden/>
    <w:rsid w:val="00704B9A"/>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foravsnitt"/>
    <w:link w:val="Overskrift9"/>
    <w:uiPriority w:val="9"/>
    <w:semiHidden/>
    <w:rsid w:val="00704B9A"/>
    <w:rPr>
      <w:rFonts w:asciiTheme="majorHAnsi" w:eastAsiaTheme="majorEastAsia" w:hAnsiTheme="majorHAnsi" w:cstheme="majorBidi"/>
      <w:i/>
      <w:iCs/>
      <w:color w:val="272727" w:themeColor="text1" w:themeTint="D8"/>
      <w:sz w:val="21"/>
      <w:szCs w:val="21"/>
    </w:rPr>
  </w:style>
  <w:style w:type="character" w:styleId="Sterk">
    <w:name w:val="Strong"/>
    <w:basedOn w:val="Standardskriftforavsnitt"/>
    <w:uiPriority w:val="22"/>
    <w:qFormat/>
    <w:rsid w:val="00C853AB"/>
    <w:rPr>
      <w:b/>
      <w:bCs/>
    </w:rPr>
  </w:style>
  <w:style w:type="character" w:styleId="Utheving">
    <w:name w:val="Emphasis"/>
    <w:basedOn w:val="Standardskriftforavsnitt"/>
    <w:qFormat/>
    <w:rsid w:val="00C853AB"/>
    <w:rPr>
      <w:i/>
      <w:iCs/>
    </w:rPr>
  </w:style>
  <w:style w:type="character" w:styleId="Ulstomtale">
    <w:name w:val="Unresolved Mention"/>
    <w:basedOn w:val="Standardskriftforavsnitt"/>
    <w:uiPriority w:val="99"/>
    <w:semiHidden/>
    <w:rsid w:val="00C853AB"/>
    <w:rPr>
      <w:color w:val="605E5C"/>
      <w:shd w:val="clear" w:color="auto" w:fill="E1DFDD"/>
    </w:rPr>
  </w:style>
  <w:style w:type="paragraph" w:styleId="Bildetekst">
    <w:name w:val="caption"/>
    <w:basedOn w:val="Normal"/>
    <w:next w:val="Normal"/>
    <w:uiPriority w:val="35"/>
    <w:qFormat/>
    <w:rsid w:val="009A1AA8"/>
    <w:pPr>
      <w:spacing w:after="120" w:line="240" w:lineRule="auto"/>
    </w:pPr>
    <w:rPr>
      <w:rFonts w:ascii="Times New Roman" w:hAnsi="Times New Roman"/>
      <w:i/>
      <w:iCs/>
      <w:color w:val="000000" w:themeColor="text1"/>
      <w:sz w:val="20"/>
      <w:szCs w:val="18"/>
    </w:rPr>
  </w:style>
  <w:style w:type="paragraph" w:customStyle="1" w:styleId="Forsidetekst">
    <w:name w:val="Forsidetekst"/>
    <w:basedOn w:val="Normal"/>
    <w:qFormat/>
    <w:rsid w:val="00703BD2"/>
    <w:pPr>
      <w:framePr w:hSpace="142" w:wrap="around" w:vAnchor="page" w:hAnchor="text" w:y="10916"/>
      <w:spacing w:after="0"/>
      <w:suppressOverlap/>
    </w:pPr>
    <w:rPr>
      <w:sz w:val="20"/>
      <w:szCs w:val="20"/>
    </w:rPr>
  </w:style>
  <w:style w:type="paragraph" w:styleId="Listeavsnitt">
    <w:name w:val="List Paragraph"/>
    <w:basedOn w:val="Normal"/>
    <w:uiPriority w:val="34"/>
    <w:semiHidden/>
    <w:qFormat/>
    <w:rsid w:val="00E203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forskningsetikk.no/"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kildekompasset.no/"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svg"/><Relationship Id="rId22" Type="http://schemas.openxmlformats.org/officeDocument/2006/relationships/header" Target="header3.xml"/></Relationships>
</file>

<file path=word/_rels/header3.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svg"/><Relationship Id="rId1" Type="http://schemas.openxmlformats.org/officeDocument/2006/relationships/image" Target="media/image4.png"/><Relationship Id="rId4" Type="http://schemas.openxmlformats.org/officeDocument/2006/relationships/image" Target="media/image7.sv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ran\Downloads\Oppgavemal%20Bachelor%20bokm&#229;l%20(3).dotx" TargetMode="External"/></Relationships>
</file>

<file path=word/theme/theme1.xml><?xml version="1.0" encoding="utf-8"?>
<a:theme xmlns:a="http://schemas.openxmlformats.org/drawingml/2006/main" name="Office-tema">
  <a:themeElements>
    <a:clrScheme name="Egendefinert 25">
      <a:dk1>
        <a:sysClr val="windowText" lastClr="000000"/>
      </a:dk1>
      <a:lt1>
        <a:sysClr val="window" lastClr="FFFFFF"/>
      </a:lt1>
      <a:dk2>
        <a:srgbClr val="2F0B63"/>
      </a:dk2>
      <a:lt2>
        <a:srgbClr val="FFF5EE"/>
      </a:lt2>
      <a:accent1>
        <a:srgbClr val="7800F0"/>
      </a:accent1>
      <a:accent2>
        <a:srgbClr val="FF6202"/>
      </a:accent2>
      <a:accent3>
        <a:srgbClr val="2F0B63"/>
      </a:accent3>
      <a:accent4>
        <a:srgbClr val="EF7DBB"/>
      </a:accent4>
      <a:accent5>
        <a:srgbClr val="9359EF"/>
      </a:accent5>
      <a:accent6>
        <a:srgbClr val="CFFF1F"/>
      </a:accent6>
      <a:hlink>
        <a:srgbClr val="9359EF"/>
      </a:hlink>
      <a:folHlink>
        <a:srgbClr val="9359EF"/>
      </a:folHlink>
    </a:clrScheme>
    <a:fontScheme name="Egendefinert 65">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42D68B73D63E04DAD6A75F73B258B6F" ma:contentTypeVersion="18" ma:contentTypeDescription="Opprett et nytt dokument." ma:contentTypeScope="" ma:versionID="2e7bfae316512bf3aa2bc76ce71697fa">
  <xsd:schema xmlns:xsd="http://www.w3.org/2001/XMLSchema" xmlns:xs="http://www.w3.org/2001/XMLSchema" xmlns:p="http://schemas.microsoft.com/office/2006/metadata/properties" xmlns:ns2="8850eb10-d649-467d-b1dd-97d988e6db79" xmlns:ns3="66723462-2dc5-4c5a-aa1b-5cb24153de35" targetNamespace="http://schemas.microsoft.com/office/2006/metadata/properties" ma:root="true" ma:fieldsID="e230f4ff2ed2c7d9a944969e33535601" ns2:_="" ns3:_="">
    <xsd:import namespace="8850eb10-d649-467d-b1dd-97d988e6db79"/>
    <xsd:import namespace="66723462-2dc5-4c5a-aa1b-5cb24153de3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2:MediaLengthInSeconds" minOccurs="0"/>
                <xsd:element ref="ns2:MediaServiceLocation" minOccurs="0"/>
                <xsd:element ref="ns2:lcf76f155ced4ddcb4097134ff3c332f" minOccurs="0"/>
                <xsd:element ref="ns3:TaxCatchAll" minOccurs="0"/>
                <xsd:element ref="ns2:MediaServiceObjectDetectorVersions" minOccurs="0"/>
                <xsd:element ref="ns2:Hve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50eb10-d649-467d-b1dd-97d988e6db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Bildemerkelapper" ma:readOnly="false" ma:fieldId="{5cf76f15-5ced-4ddc-b409-7134ff3c332f}" ma:taxonomyMulti="true" ma:sspId="7d912fff-f0be-4533-ba2b-d4ff65658f5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Hvem" ma:index="25" nillable="true" ma:displayName="Hvem" ma:format="Dropdown" ma:list="UserInfo" ma:SharePointGroup="0" ma:internalName="Hvem">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6723462-2dc5-4c5a-aa1b-5cb24153de35"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ingsdetaljer" ma:internalName="SharedWithDetails" ma:readOnly="true">
      <xsd:simpleType>
        <xsd:restriction base="dms:Note">
          <xsd:maxLength value="255"/>
        </xsd:restriction>
      </xsd:simpleType>
    </xsd:element>
    <xsd:element name="TaxCatchAll" ma:index="23" nillable="true" ma:displayName="Taxonomy Catch All Column" ma:hidden="true" ma:list="{57db00f2-9ebd-4675-9cca-25113f797587}" ma:internalName="TaxCatchAll" ma:showField="CatchAllData" ma:web="66723462-2dc5-4c5a-aa1b-5cb24153de3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6723462-2dc5-4c5a-aa1b-5cb24153de35" xsi:nil="true"/>
    <lcf76f155ced4ddcb4097134ff3c332f xmlns="8850eb10-d649-467d-b1dd-97d988e6db79">
      <Terms xmlns="http://schemas.microsoft.com/office/infopath/2007/PartnerControls"/>
    </lcf76f155ced4ddcb4097134ff3c332f>
    <Hvem xmlns="8850eb10-d649-467d-b1dd-97d988e6db79">
      <UserInfo>
        <DisplayName/>
        <AccountId xsi:nil="true"/>
        <AccountType/>
      </UserInfo>
    </Hvem>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root>
  <title/>
  <forfatternavn/>
</root>
</file>

<file path=customXml/itemProps1.xml><?xml version="1.0" encoding="utf-8"?>
<ds:datastoreItem xmlns:ds="http://schemas.openxmlformats.org/officeDocument/2006/customXml" ds:itemID="{84D8EEA5-95A4-4E0D-B0DE-836A38F5D1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50eb10-d649-467d-b1dd-97d988e6db79"/>
    <ds:schemaRef ds:uri="66723462-2dc5-4c5a-aa1b-5cb24153de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9334C0-82E1-4EE0-9B8B-7DF9828BF761}">
  <ds:schemaRefs>
    <ds:schemaRef ds:uri="http://schemas.microsoft.com/office/2006/metadata/properties"/>
    <ds:schemaRef ds:uri="http://schemas.microsoft.com/office/infopath/2007/PartnerControls"/>
    <ds:schemaRef ds:uri="66723462-2dc5-4c5a-aa1b-5cb24153de35"/>
    <ds:schemaRef ds:uri="8850eb10-d649-467d-b1dd-97d988e6db79"/>
  </ds:schemaRefs>
</ds:datastoreItem>
</file>

<file path=customXml/itemProps3.xml><?xml version="1.0" encoding="utf-8"?>
<ds:datastoreItem xmlns:ds="http://schemas.openxmlformats.org/officeDocument/2006/customXml" ds:itemID="{A3CF380C-CA59-4580-9AD1-C69AB775B169}">
  <ds:schemaRefs>
    <ds:schemaRef ds:uri="http://schemas.microsoft.com/sharepoint/v3/contenttype/forms"/>
  </ds:schemaRefs>
</ds:datastoreItem>
</file>

<file path=customXml/itemProps4.xml><?xml version="1.0" encoding="utf-8"?>
<ds:datastoreItem xmlns:ds="http://schemas.openxmlformats.org/officeDocument/2006/customXml" ds:itemID="{DC92F9EE-BBE5-4736-AAAA-7C361AF0B722}">
  <ds:schemaRefs>
    <ds:schemaRef ds:uri="http://schemas.openxmlformats.org/officeDocument/2006/bibliography"/>
  </ds:schemaRefs>
</ds:datastoreItem>
</file>

<file path=customXml/itemProps5.xml><?xml version="1.0" encoding="utf-8"?>
<ds:datastoreItem xmlns:ds="http://schemas.openxmlformats.org/officeDocument/2006/customXml" ds:itemID="{0AE3DB6D-AF43-42D4-A37B-3233F98FDBB9}">
  <ds:schemaRefs/>
</ds:datastoreItem>
</file>

<file path=docProps/app.xml><?xml version="1.0" encoding="utf-8"?>
<Properties xmlns="http://schemas.openxmlformats.org/officeDocument/2006/extended-properties" xmlns:vt="http://schemas.openxmlformats.org/officeDocument/2006/docPropsVTypes">
  <Template>C:\Users\edran\Downloads\Oppgavemal Bachelor bokmål (3).dotx</Template>
  <TotalTime>23</TotalTime>
  <Pages>10</Pages>
  <Words>1340</Words>
  <Characters>7102</Characters>
  <Application>Microsoft Office Word</Application>
  <DocSecurity>0</DocSecurity>
  <Lines>59</Lines>
  <Paragraphs>16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Lise Ringstad</dc:creator>
  <cp:keywords/>
  <dc:description/>
  <cp:lastModifiedBy>Monica Azaria Johansen</cp:lastModifiedBy>
  <cp:revision>26</cp:revision>
  <cp:lastPrinted>2023-10-19T13:07:00Z</cp:lastPrinted>
  <dcterms:created xsi:type="dcterms:W3CDTF">2024-02-25T16:56:00Z</dcterms:created>
  <dcterms:modified xsi:type="dcterms:W3CDTF">2024-02-28T10:15:00Z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Selmer 011</vt:lpwstr>
  </property>
  <property fmtid="{D5CDD505-2E9C-101B-9397-08002B2CF9AE}" pid="3" name="ContentTypeId">
    <vt:lpwstr>0x010100542D68B73D63E04DAD6A75F73B258B6F</vt:lpwstr>
  </property>
</Properties>
</file>